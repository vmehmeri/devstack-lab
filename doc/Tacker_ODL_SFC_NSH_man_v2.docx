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DE15B" w14:textId="77777777" w:rsidR="00BA433A" w:rsidRDefault="00435718">
      <w:pPr>
        <w:pStyle w:val="Title"/>
        <w:rPr>
          <w:sz w:val="52"/>
        </w:rPr>
      </w:pPr>
      <w:r w:rsidRPr="00435718">
        <w:rPr>
          <w:sz w:val="52"/>
        </w:rPr>
        <w:t>Using Tacker + ODL-SFC for NFV Management and Orchestration with NSH</w:t>
      </w:r>
    </w:p>
    <w:p w14:paraId="776B5750" w14:textId="77777777" w:rsidR="00AB3286" w:rsidRDefault="00AB3286" w:rsidP="00435718">
      <w:pPr>
        <w:rPr>
          <w:rFonts w:asciiTheme="majorHAnsi" w:hAnsiTheme="majorHAnsi"/>
          <w:b/>
          <w:sz w:val="28"/>
        </w:rPr>
      </w:pPr>
    </w:p>
    <w:p w14:paraId="6C0191AB" w14:textId="77777777" w:rsidR="00AB3286" w:rsidRDefault="00AB3286" w:rsidP="00435718">
      <w:pPr>
        <w:rPr>
          <w:rFonts w:asciiTheme="majorHAnsi" w:hAnsiTheme="majorHAnsi"/>
          <w:b/>
          <w:sz w:val="28"/>
        </w:rPr>
      </w:pPr>
    </w:p>
    <w:p w14:paraId="133E45D5" w14:textId="77777777" w:rsidR="00435718" w:rsidRDefault="00435718" w:rsidP="00435718">
      <w:pPr>
        <w:rPr>
          <w:rFonts w:asciiTheme="majorHAnsi" w:hAnsiTheme="majorHAnsi"/>
          <w:b/>
          <w:sz w:val="28"/>
        </w:rPr>
      </w:pPr>
      <w:r w:rsidRPr="00435718">
        <w:rPr>
          <w:rFonts w:asciiTheme="majorHAnsi" w:hAnsiTheme="majorHAnsi"/>
          <w:b/>
          <w:sz w:val="28"/>
        </w:rPr>
        <w:t>Document History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5718" w:rsidRPr="00435718" w14:paraId="6FA603C3" w14:textId="77777777" w:rsidTr="00435718">
        <w:trPr>
          <w:jc w:val="center"/>
        </w:trPr>
        <w:tc>
          <w:tcPr>
            <w:tcW w:w="3116" w:type="dxa"/>
          </w:tcPr>
          <w:p w14:paraId="5709C7D5" w14:textId="77777777" w:rsidR="00435718" w:rsidRPr="00435718" w:rsidRDefault="00435718" w:rsidP="00435718">
            <w:pPr>
              <w:jc w:val="center"/>
            </w:pPr>
            <w:r w:rsidRPr="00435718">
              <w:t>Victor Mehmeri</w:t>
            </w:r>
          </w:p>
        </w:tc>
        <w:tc>
          <w:tcPr>
            <w:tcW w:w="3117" w:type="dxa"/>
          </w:tcPr>
          <w:p w14:paraId="2D440CD9" w14:textId="77777777" w:rsidR="00435718" w:rsidRPr="00435718" w:rsidRDefault="00435718" w:rsidP="00435718">
            <w:pPr>
              <w:jc w:val="center"/>
              <w:rPr>
                <w:rFonts w:asciiTheme="majorHAnsi" w:hAnsiTheme="majorHAnsi"/>
                <w:sz w:val="28"/>
              </w:rPr>
            </w:pPr>
            <w:r w:rsidRPr="00435718">
              <w:rPr>
                <w:rFonts w:asciiTheme="majorHAnsi" w:hAnsiTheme="majorHAnsi"/>
              </w:rPr>
              <w:t>6/30/2016</w:t>
            </w:r>
          </w:p>
        </w:tc>
        <w:tc>
          <w:tcPr>
            <w:tcW w:w="3117" w:type="dxa"/>
          </w:tcPr>
          <w:p w14:paraId="26ADABD6" w14:textId="77777777" w:rsidR="00435718" w:rsidRPr="00435718" w:rsidRDefault="00435718" w:rsidP="0043571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Initial Version</w:t>
            </w:r>
          </w:p>
        </w:tc>
      </w:tr>
    </w:tbl>
    <w:p w14:paraId="4EEB3392" w14:textId="77777777" w:rsidR="00435718" w:rsidRDefault="00435718" w:rsidP="00435718">
      <w:pPr>
        <w:rPr>
          <w:rFonts w:asciiTheme="majorHAnsi" w:hAnsiTheme="majorHAnsi"/>
          <w:b/>
          <w:sz w:val="28"/>
        </w:rPr>
      </w:pPr>
    </w:p>
    <w:p w14:paraId="302638E3" w14:textId="61B8EC0B" w:rsidR="00AB3286" w:rsidRDefault="00DD415C" w:rsidP="00435718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Summary</w:t>
      </w:r>
    </w:p>
    <w:p w14:paraId="456135EE" w14:textId="426567CD" w:rsidR="00CE3B18" w:rsidRDefault="00DD415C" w:rsidP="00435718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fldChar w:fldCharType="begin"/>
      </w:r>
      <w:r>
        <w:rPr>
          <w:rFonts w:asciiTheme="majorHAnsi" w:hAnsiTheme="majorHAnsi"/>
          <w:b/>
          <w:sz w:val="28"/>
        </w:rPr>
        <w:instrText xml:space="preserve"> REF _Ref455069188 \h </w:instrText>
      </w:r>
      <w:r>
        <w:rPr>
          <w:rFonts w:asciiTheme="majorHAnsi" w:hAnsiTheme="majorHAnsi"/>
          <w:b/>
          <w:sz w:val="28"/>
        </w:rPr>
      </w:r>
      <w:r>
        <w:rPr>
          <w:rFonts w:asciiTheme="majorHAnsi" w:hAnsiTheme="majorHAnsi"/>
          <w:b/>
          <w:sz w:val="28"/>
        </w:rPr>
        <w:fldChar w:fldCharType="separate"/>
      </w:r>
      <w:r w:rsidR="008A0778">
        <w:t>Tacker VM Setup</w:t>
      </w:r>
      <w:r>
        <w:rPr>
          <w:rFonts w:asciiTheme="majorHAnsi" w:hAnsiTheme="majorHAnsi"/>
          <w:b/>
          <w:sz w:val="28"/>
        </w:rPr>
        <w:fldChar w:fldCharType="end"/>
      </w:r>
    </w:p>
    <w:p w14:paraId="0B29A5E8" w14:textId="77777777" w:rsidR="00DD415C" w:rsidRDefault="00DD415C" w:rsidP="00435718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fldChar w:fldCharType="begin"/>
      </w:r>
      <w:r>
        <w:rPr>
          <w:rFonts w:asciiTheme="majorHAnsi" w:hAnsiTheme="majorHAnsi"/>
          <w:b/>
          <w:sz w:val="28"/>
        </w:rPr>
        <w:instrText xml:space="preserve"> REF _Ref455069213 \h </w:instrText>
      </w:r>
      <w:r>
        <w:rPr>
          <w:rFonts w:asciiTheme="majorHAnsi" w:hAnsiTheme="majorHAnsi"/>
          <w:b/>
          <w:sz w:val="28"/>
        </w:rPr>
      </w:r>
      <w:r>
        <w:rPr>
          <w:rFonts w:asciiTheme="majorHAnsi" w:hAnsiTheme="majorHAnsi"/>
          <w:b/>
          <w:sz w:val="28"/>
        </w:rPr>
        <w:fldChar w:fldCharType="separate"/>
      </w:r>
      <w:r w:rsidR="008A0778">
        <w:t>Compute Node Setup</w:t>
      </w:r>
      <w:r>
        <w:rPr>
          <w:rFonts w:asciiTheme="majorHAnsi" w:hAnsiTheme="majorHAnsi"/>
          <w:b/>
          <w:sz w:val="28"/>
        </w:rPr>
        <w:fldChar w:fldCharType="end"/>
      </w:r>
    </w:p>
    <w:p w14:paraId="0D0B2034" w14:textId="77777777" w:rsidR="00DD415C" w:rsidRDefault="00DD415C" w:rsidP="00435718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fldChar w:fldCharType="begin"/>
      </w:r>
      <w:r>
        <w:rPr>
          <w:rFonts w:asciiTheme="majorHAnsi" w:hAnsiTheme="majorHAnsi"/>
          <w:b/>
          <w:sz w:val="28"/>
        </w:rPr>
        <w:instrText xml:space="preserve"> REF _Ref455069226 \h </w:instrText>
      </w:r>
      <w:r>
        <w:rPr>
          <w:rFonts w:asciiTheme="majorHAnsi" w:hAnsiTheme="majorHAnsi"/>
          <w:b/>
          <w:sz w:val="28"/>
        </w:rPr>
      </w:r>
      <w:r>
        <w:rPr>
          <w:rFonts w:asciiTheme="majorHAnsi" w:hAnsiTheme="majorHAnsi"/>
          <w:b/>
          <w:sz w:val="28"/>
        </w:rPr>
        <w:fldChar w:fldCharType="separate"/>
      </w:r>
      <w:r w:rsidR="008A0778">
        <w:t>Demo Walkthrough</w:t>
      </w:r>
      <w:r>
        <w:rPr>
          <w:rFonts w:asciiTheme="majorHAnsi" w:hAnsiTheme="majorHAnsi"/>
          <w:b/>
          <w:sz w:val="28"/>
        </w:rPr>
        <w:fldChar w:fldCharType="end"/>
      </w:r>
    </w:p>
    <w:p w14:paraId="2EEE0B87" w14:textId="77777777" w:rsidR="00DD415C" w:rsidRDefault="00DD415C" w:rsidP="00435718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fldChar w:fldCharType="begin"/>
      </w:r>
      <w:r>
        <w:rPr>
          <w:rFonts w:asciiTheme="majorHAnsi" w:hAnsiTheme="majorHAnsi"/>
          <w:b/>
          <w:sz w:val="28"/>
        </w:rPr>
        <w:instrText xml:space="preserve"> REF _Ref455069230 \h </w:instrText>
      </w:r>
      <w:r>
        <w:rPr>
          <w:rFonts w:asciiTheme="majorHAnsi" w:hAnsiTheme="majorHAnsi"/>
          <w:b/>
          <w:sz w:val="28"/>
        </w:rPr>
      </w:r>
      <w:r>
        <w:rPr>
          <w:rFonts w:asciiTheme="majorHAnsi" w:hAnsiTheme="majorHAnsi"/>
          <w:b/>
          <w:sz w:val="28"/>
        </w:rPr>
        <w:fldChar w:fldCharType="separate"/>
      </w:r>
      <w:r w:rsidR="008A0778">
        <w:t>Troubleshooting and Cleanup</w:t>
      </w:r>
      <w:r>
        <w:rPr>
          <w:rFonts w:asciiTheme="majorHAnsi" w:hAnsiTheme="majorHAnsi"/>
          <w:b/>
          <w:sz w:val="28"/>
        </w:rPr>
        <w:fldChar w:fldCharType="end"/>
      </w:r>
    </w:p>
    <w:p w14:paraId="240A838C" w14:textId="6C4055B5" w:rsidR="00DD415C" w:rsidRDefault="00DD415C" w:rsidP="00435718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fldChar w:fldCharType="begin"/>
      </w:r>
      <w:r>
        <w:rPr>
          <w:rFonts w:asciiTheme="majorHAnsi" w:hAnsiTheme="majorHAnsi"/>
          <w:b/>
          <w:sz w:val="28"/>
        </w:rPr>
        <w:instrText xml:space="preserve"> REF _Ref455069233 \h </w:instrText>
      </w:r>
      <w:r>
        <w:rPr>
          <w:rFonts w:asciiTheme="majorHAnsi" w:hAnsiTheme="majorHAnsi"/>
          <w:b/>
          <w:sz w:val="28"/>
        </w:rPr>
      </w:r>
      <w:r>
        <w:rPr>
          <w:rFonts w:asciiTheme="majorHAnsi" w:hAnsiTheme="majorHAnsi"/>
          <w:b/>
          <w:sz w:val="28"/>
        </w:rPr>
        <w:fldChar w:fldCharType="separate"/>
      </w:r>
      <w:r w:rsidR="008A0778">
        <w:t>Hacking</w:t>
      </w:r>
      <w:r>
        <w:rPr>
          <w:rFonts w:asciiTheme="majorHAnsi" w:hAnsiTheme="majorHAnsi"/>
          <w:b/>
          <w:sz w:val="28"/>
        </w:rPr>
        <w:fldChar w:fldCharType="end"/>
      </w:r>
      <w:r w:rsidR="0086296B">
        <w:rPr>
          <w:rFonts w:asciiTheme="majorHAnsi" w:hAnsiTheme="majorHAnsi"/>
          <w:b/>
          <w:sz w:val="28"/>
        </w:rPr>
        <w:t xml:space="preserve"> </w:t>
      </w:r>
    </w:p>
    <w:p w14:paraId="6660DC6C" w14:textId="77777777" w:rsidR="00DD415C" w:rsidRDefault="00DD415C" w:rsidP="00AB3286">
      <w:pPr>
        <w:rPr>
          <w:rFonts w:asciiTheme="majorHAnsi" w:hAnsiTheme="majorHAnsi"/>
          <w:b/>
          <w:sz w:val="28"/>
        </w:rPr>
      </w:pPr>
    </w:p>
    <w:p w14:paraId="7711B4A9" w14:textId="77777777" w:rsidR="00AB3286" w:rsidRDefault="00AB3286" w:rsidP="00AB3286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Architecture</w:t>
      </w:r>
    </w:p>
    <w:p w14:paraId="7D4CAA1B" w14:textId="77777777" w:rsidR="00AB3286" w:rsidRDefault="00AB3286" w:rsidP="00435718">
      <w:pPr>
        <w:rPr>
          <w:rFonts w:asciiTheme="majorHAnsi" w:hAnsiTheme="majorHAnsi"/>
          <w:b/>
          <w:sz w:val="28"/>
        </w:rPr>
      </w:pPr>
    </w:p>
    <w:p w14:paraId="0126D19D" w14:textId="77777777" w:rsidR="00AB3286" w:rsidRDefault="00AB3286" w:rsidP="00435718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noProof/>
          <w:sz w:val="28"/>
          <w:lang w:eastAsia="en-US"/>
        </w:rPr>
        <w:drawing>
          <wp:inline distT="0" distB="0" distL="0" distR="0" wp14:anchorId="4DECE396" wp14:editId="13E3D659">
            <wp:extent cx="3552060" cy="304216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060" cy="30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18BF" w14:textId="77777777" w:rsidR="00BA433A" w:rsidRDefault="00AB3286">
      <w:pPr>
        <w:pStyle w:val="Heading1"/>
      </w:pPr>
      <w:bookmarkStart w:id="0" w:name="_Ref455069188"/>
      <w:r>
        <w:lastRenderedPageBreak/>
        <w:t>Tacker VM Setup</w:t>
      </w:r>
      <w:bookmarkEnd w:id="0"/>
    </w:p>
    <w:p w14:paraId="7AF23245" w14:textId="03AD556F" w:rsidR="00CE3B18" w:rsidRDefault="00CE3B18">
      <w:r>
        <w:t>Do a fresh install of Ubuntu 14.04 on a VirtualBox VM</w:t>
      </w:r>
      <w:r w:rsidR="00C21621">
        <w:t xml:space="preserve"> with at least 4GB memory, 20G disk</w:t>
      </w:r>
      <w:r>
        <w:t>, and then follow the steps below:</w:t>
      </w:r>
    </w:p>
    <w:p w14:paraId="387F8DEF" w14:textId="77777777" w:rsidR="00CE3B18" w:rsidRPr="003D1996" w:rsidRDefault="006F0A73" w:rsidP="006F0A73">
      <w:pPr>
        <w:spacing w:after="0"/>
      </w:pPr>
      <w:r w:rsidRPr="003D1996">
        <w:t>Create stack user (if you haven’t set up the virtual machine with stack user already):</w:t>
      </w:r>
    </w:p>
    <w:p w14:paraId="1074CFE3" w14:textId="472C9EB5" w:rsidR="006F0A73" w:rsidRDefault="00C21621" w:rsidP="006F0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eastAsia="en-US"/>
        </w:rPr>
        <w:t xml:space="preserve">sudo </w:t>
      </w:r>
      <w:r w:rsidR="006F0A73" w:rsidRPr="006F0A73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eastAsia="en-US"/>
        </w:rPr>
        <w:t xml:space="preserve">useradd -m </w:t>
      </w:r>
      <w:r w:rsidR="006F0A73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eastAsia="en-US"/>
        </w:rPr>
        <w:t>stack</w:t>
      </w:r>
    </w:p>
    <w:p w14:paraId="36932CDB" w14:textId="62016C2A" w:rsidR="003D1996" w:rsidRPr="006F0A73" w:rsidRDefault="003D1996" w:rsidP="006F0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eastAsia="en-US"/>
        </w:rPr>
        <w:t>sudo passwd stack stack</w:t>
      </w:r>
    </w:p>
    <w:p w14:paraId="6C57E492" w14:textId="14E0643A" w:rsidR="006F0A73" w:rsidRDefault="003D1996" w:rsidP="006F0A73">
      <w:pPr>
        <w:spacing w:after="0"/>
        <w:rPr>
          <w:i/>
        </w:rPr>
      </w:pPr>
      <w:r>
        <w:rPr>
          <w:i/>
        </w:rPr>
        <w:t>(password will be stack)</w:t>
      </w:r>
    </w:p>
    <w:p w14:paraId="60BEDAE5" w14:textId="77777777" w:rsidR="003D1996" w:rsidRDefault="003D1996" w:rsidP="006F0A73">
      <w:pPr>
        <w:spacing w:after="0"/>
        <w:rPr>
          <w:i/>
        </w:rPr>
      </w:pPr>
    </w:p>
    <w:p w14:paraId="02E89C38" w14:textId="77777777" w:rsidR="006F0A73" w:rsidRDefault="006F0A73" w:rsidP="006F0A73">
      <w:pPr>
        <w:spacing w:after="0"/>
        <w:rPr>
          <w:i/>
        </w:rPr>
      </w:pPr>
      <w:r w:rsidRPr="003D1996">
        <w:t>Give the user passwordless sudo</w:t>
      </w:r>
      <w:r>
        <w:rPr>
          <w:i/>
        </w:rPr>
        <w:t>:</w:t>
      </w:r>
    </w:p>
    <w:p w14:paraId="30BDC877" w14:textId="77777777" w:rsidR="006F0A73" w:rsidRPr="006F0A73" w:rsidRDefault="006F0A73" w:rsidP="006F0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sudo visudo –f /etc/sudoers.d/override</w:t>
      </w:r>
    </w:p>
    <w:p w14:paraId="7BC058F1" w14:textId="77777777" w:rsidR="006F0A73" w:rsidRDefault="006F0A73" w:rsidP="006F0A73">
      <w:pPr>
        <w:spacing w:after="0"/>
        <w:rPr>
          <w:i/>
        </w:rPr>
      </w:pPr>
      <w:r>
        <w:rPr>
          <w:i/>
        </w:rPr>
        <w:t>add the following line:</w:t>
      </w:r>
      <w:r w:rsidRPr="006F0A73">
        <w:rPr>
          <w:i/>
        </w:rPr>
        <w:t xml:space="preserve"> </w:t>
      </w:r>
    </w:p>
    <w:p w14:paraId="1D2112FC" w14:textId="77777777" w:rsidR="006F0A73" w:rsidRPr="006F0A73" w:rsidRDefault="006F0A73" w:rsidP="006F0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stack ALL=(ALL) NOPASSWD: ALL</w:t>
      </w:r>
    </w:p>
    <w:p w14:paraId="18E203B9" w14:textId="77777777" w:rsidR="006F0A73" w:rsidRDefault="006F0A73" w:rsidP="006F0A73">
      <w:pPr>
        <w:spacing w:after="0"/>
        <w:rPr>
          <w:i/>
        </w:rPr>
      </w:pPr>
      <w:r>
        <w:rPr>
          <w:i/>
        </w:rPr>
        <w:t>ctrl+o to save, then ctrl+x to exit</w:t>
      </w:r>
    </w:p>
    <w:p w14:paraId="31B59032" w14:textId="77777777" w:rsidR="006F0A73" w:rsidRDefault="006F0A73" w:rsidP="006F0A73">
      <w:pPr>
        <w:spacing w:after="0"/>
        <w:rPr>
          <w:i/>
        </w:rPr>
      </w:pPr>
    </w:p>
    <w:p w14:paraId="1D69ACA7" w14:textId="5632937F" w:rsidR="006F0A73" w:rsidRPr="006F0A73" w:rsidRDefault="003D1996" w:rsidP="006F0A73">
      <w:pPr>
        <w:spacing w:after="0"/>
        <w:rPr>
          <w:i/>
        </w:rPr>
      </w:pPr>
      <w:r w:rsidRPr="003D1996">
        <w:t>Login as stack user</w:t>
      </w:r>
      <w:r>
        <w:rPr>
          <w:i/>
        </w:rPr>
        <w:t xml:space="preserve"> (‘</w:t>
      </w:r>
      <w:r w:rsidRPr="003D1996">
        <w:rPr>
          <w:i/>
        </w:rPr>
        <w:t>su stack</w:t>
      </w:r>
      <w:r>
        <w:rPr>
          <w:i/>
        </w:rPr>
        <w:t>’</w:t>
      </w:r>
      <w:r>
        <w:t xml:space="preserve">), </w:t>
      </w:r>
      <w:r w:rsidRPr="003D1996">
        <w:t>and r</w:t>
      </w:r>
      <w:r w:rsidR="006F0A73" w:rsidRPr="003D1996">
        <w:t>un the following to install OVS with NSH support</w:t>
      </w:r>
      <w:r w:rsidR="006F0A73">
        <w:rPr>
          <w:i/>
        </w:rPr>
        <w:t>:</w:t>
      </w:r>
    </w:p>
    <w:p w14:paraId="7A113804" w14:textId="77777777" w:rsidR="006F0A73" w:rsidRDefault="006F0A73" w:rsidP="006F0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eastAsia="en-US"/>
        </w:rPr>
        <w:t>sudo apt-get update –y</w:t>
      </w:r>
    </w:p>
    <w:p w14:paraId="019ED7E2" w14:textId="77777777" w:rsidR="006F0A73" w:rsidRDefault="006F0A73" w:rsidP="006F0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eastAsia="en-US"/>
        </w:rPr>
        <w:t>sudo apt-get install autoconf libtool git curl –y</w:t>
      </w:r>
    </w:p>
    <w:p w14:paraId="45CCB844" w14:textId="77777777" w:rsidR="006F0A73" w:rsidRPr="006F0A73" w:rsidRDefault="006F0A73" w:rsidP="006F0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eastAsia="en-US"/>
        </w:rPr>
      </w:pPr>
      <w:r w:rsidRPr="00CE3B18">
        <w:rPr>
          <w:i/>
        </w:rPr>
        <w:t xml:space="preserve">curl </w:t>
      </w:r>
      <w:hyperlink r:id="rId10" w:history="1">
        <w:r w:rsidRPr="00CE3B18">
          <w:rPr>
            <w:rStyle w:val="Hyperlink"/>
            <w:i/>
          </w:rPr>
          <w:t>https://raw.githubusercontent.com/priteshk/ovs/nsh-v8/third-party/start-ovs-deb.sh</w:t>
        </w:r>
      </w:hyperlink>
      <w:r w:rsidRPr="00CE3B18">
        <w:rPr>
          <w:i/>
        </w:rPr>
        <w:t> | bash</w:t>
      </w:r>
    </w:p>
    <w:p w14:paraId="59C5E743" w14:textId="77777777" w:rsidR="006F0A73" w:rsidRDefault="006F0A73" w:rsidP="006F0A73">
      <w:pPr>
        <w:spacing w:after="0"/>
        <w:rPr>
          <w:i/>
        </w:rPr>
      </w:pPr>
    </w:p>
    <w:p w14:paraId="1845E37D" w14:textId="77777777" w:rsidR="006F0A73" w:rsidRDefault="006F0A73" w:rsidP="006F0A73">
      <w:pPr>
        <w:spacing w:after="0"/>
        <w:rPr>
          <w:i/>
        </w:rPr>
      </w:pPr>
      <w:r>
        <w:rPr>
          <w:i/>
        </w:rPr>
        <w:t>After installation is complete, run:</w:t>
      </w:r>
    </w:p>
    <w:p w14:paraId="4C34E656" w14:textId="77777777" w:rsidR="006F0A73" w:rsidRDefault="006F0A73" w:rsidP="006F0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g</w:t>
      </w:r>
      <w:r w:rsidRPr="006F0A73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it clone -b stable/liberty </w:t>
      </w:r>
      <w:hyperlink r:id="rId11" w:history="1">
        <w:r w:rsidRPr="00A87D35">
          <w:rPr>
            <w:rStyle w:val="Hyperlink"/>
            <w:rFonts w:ascii="Consolas" w:eastAsia="Times New Roman" w:hAnsi="Consolas" w:cs="Consolas"/>
            <w:sz w:val="20"/>
            <w:szCs w:val="20"/>
            <w:lang w:eastAsia="en-US"/>
          </w:rPr>
          <w:t>https://github.com/trozet/devstack</w:t>
        </w:r>
      </w:hyperlink>
    </w:p>
    <w:p w14:paraId="2475465D" w14:textId="77777777" w:rsidR="006F0A73" w:rsidRDefault="006F0A73" w:rsidP="006F0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 w:rsidRPr="006F0A73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git clone </w:t>
      </w:r>
      <w:hyperlink r:id="rId12" w:history="1">
        <w:r w:rsidRPr="00A87D35">
          <w:rPr>
            <w:rStyle w:val="Hyperlink"/>
            <w:rFonts w:ascii="Consolas" w:eastAsia="Times New Roman" w:hAnsi="Consolas" w:cs="Consolas"/>
            <w:sz w:val="20"/>
            <w:szCs w:val="20"/>
            <w:lang w:eastAsia="en-US"/>
          </w:rPr>
          <w:t>https://github.com/trozet/sfc-random.git</w:t>
        </w:r>
      </w:hyperlink>
    </w:p>
    <w:p w14:paraId="42191E73" w14:textId="77777777" w:rsidR="006F0A73" w:rsidRDefault="006F0A73" w:rsidP="006F0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git clone </w:t>
      </w:r>
      <w:hyperlink r:id="rId13" w:history="1">
        <w:r w:rsidRPr="00A87D35">
          <w:rPr>
            <w:rStyle w:val="Hyperlink"/>
            <w:rFonts w:ascii="Consolas" w:eastAsia="Times New Roman" w:hAnsi="Consolas" w:cs="Consolas"/>
            <w:sz w:val="20"/>
            <w:szCs w:val="20"/>
            <w:lang w:eastAsia="en-US"/>
          </w:rPr>
          <w:t>https://github.com/vmehmeri/devstack-lab.git</w:t>
        </w:r>
      </w:hyperlink>
    </w:p>
    <w:p w14:paraId="58B1F240" w14:textId="77777777" w:rsidR="006F0A73" w:rsidRDefault="006F0A73" w:rsidP="006F0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cp devstack-lab/control.conf devstack/local.conf</w:t>
      </w:r>
    </w:p>
    <w:p w14:paraId="3DA75E3D" w14:textId="77777777" w:rsidR="006F0A73" w:rsidRDefault="006F0A73" w:rsidP="006F0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cd devstack</w:t>
      </w:r>
    </w:p>
    <w:p w14:paraId="58D70D98" w14:textId="77777777" w:rsidR="006F0A73" w:rsidRPr="006F0A73" w:rsidRDefault="006F0A73" w:rsidP="006F0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 w:rsidRPr="006F0A73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sed -i 's/</w:t>
      </w:r>
      <w:r w:rsidR="003D747C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192.168.137.137</w:t>
      </w:r>
      <w:r w:rsidRPr="006F0A73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/&lt;your IP&gt;/g' local.conf</w:t>
      </w:r>
      <w:r w:rsidR="003D747C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 </w:t>
      </w:r>
    </w:p>
    <w:p w14:paraId="4D316C57" w14:textId="77777777" w:rsidR="006F0A73" w:rsidRDefault="006F0A73" w:rsidP="006F0A73">
      <w:pPr>
        <w:spacing w:after="0"/>
        <w:rPr>
          <w:i/>
        </w:rPr>
      </w:pPr>
    </w:p>
    <w:p w14:paraId="7C162390" w14:textId="77777777" w:rsidR="006F0A73" w:rsidRDefault="003D747C" w:rsidP="006F0A73">
      <w:pPr>
        <w:spacing w:after="0"/>
        <w:rPr>
          <w:i/>
        </w:rPr>
      </w:pPr>
      <w:r>
        <w:rPr>
          <w:i/>
        </w:rPr>
        <w:t>The last command is to update the conf file with your IP address</w:t>
      </w:r>
    </w:p>
    <w:p w14:paraId="785F42F8" w14:textId="77777777" w:rsidR="006F0A73" w:rsidRDefault="006F0A73" w:rsidP="006F0A73">
      <w:pPr>
        <w:spacing w:after="0"/>
        <w:rPr>
          <w:i/>
        </w:rPr>
      </w:pPr>
    </w:p>
    <w:p w14:paraId="79992771" w14:textId="77777777" w:rsidR="003D747C" w:rsidRDefault="003D747C" w:rsidP="006F0A73">
      <w:pPr>
        <w:spacing w:after="0"/>
        <w:rPr>
          <w:i/>
        </w:rPr>
      </w:pPr>
      <w:r>
        <w:rPr>
          <w:i/>
        </w:rPr>
        <w:t>Finally, run:</w:t>
      </w:r>
    </w:p>
    <w:p w14:paraId="038B03EE" w14:textId="77777777" w:rsidR="006F0A73" w:rsidRPr="006F0A73" w:rsidRDefault="003D747C" w:rsidP="006F0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./stack.sh</w:t>
      </w:r>
    </w:p>
    <w:p w14:paraId="072267E7" w14:textId="77777777" w:rsidR="006F0A73" w:rsidRDefault="006F0A73" w:rsidP="006F0A73">
      <w:pPr>
        <w:spacing w:after="0"/>
        <w:rPr>
          <w:i/>
        </w:rPr>
      </w:pPr>
    </w:p>
    <w:p w14:paraId="4DF8C35D" w14:textId="77777777" w:rsidR="003D747C" w:rsidRDefault="003D747C" w:rsidP="006F0A73">
      <w:pPr>
        <w:spacing w:after="0"/>
        <w:rPr>
          <w:i/>
        </w:rPr>
      </w:pPr>
      <w:r>
        <w:rPr>
          <w:i/>
        </w:rPr>
        <w:t>This will take a while, as the this script is going to download all dependencies for Openstack and Tacker. After it finishes, you can uncomment the following line:</w:t>
      </w:r>
    </w:p>
    <w:p w14:paraId="5B6B9456" w14:textId="77777777" w:rsidR="003D747C" w:rsidRDefault="003D747C" w:rsidP="003D747C">
      <w:pPr>
        <w:spacing w:after="0"/>
        <w:rPr>
          <w:i/>
        </w:rPr>
      </w:pPr>
    </w:p>
    <w:p w14:paraId="49268102" w14:textId="77777777" w:rsidR="003D747C" w:rsidRPr="006F0A73" w:rsidRDefault="003D747C" w:rsidP="003D74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#OFFLINE=True</w:t>
      </w:r>
    </w:p>
    <w:p w14:paraId="652FF46E" w14:textId="77777777" w:rsidR="003D747C" w:rsidRDefault="003D747C" w:rsidP="006F0A73">
      <w:pPr>
        <w:spacing w:after="0"/>
        <w:rPr>
          <w:i/>
        </w:rPr>
      </w:pPr>
    </w:p>
    <w:p w14:paraId="7BC0FD78" w14:textId="77777777" w:rsidR="003D747C" w:rsidRDefault="003D747C" w:rsidP="006F0A73">
      <w:pPr>
        <w:spacing w:after="0"/>
        <w:rPr>
          <w:i/>
        </w:rPr>
      </w:pPr>
      <w:r>
        <w:rPr>
          <w:i/>
        </w:rPr>
        <w:t>So next time you run it, it won’t re-download everything and will use what you already have locally. Comment this line again if you need to update things.</w:t>
      </w:r>
    </w:p>
    <w:p w14:paraId="35C8D8CF" w14:textId="77777777" w:rsidR="003D747C" w:rsidRDefault="003D747C" w:rsidP="006F0A73">
      <w:pPr>
        <w:spacing w:after="0"/>
        <w:rPr>
          <w:i/>
        </w:rPr>
      </w:pPr>
    </w:p>
    <w:p w14:paraId="75324C8C" w14:textId="77777777" w:rsidR="004F6C04" w:rsidRDefault="004F6C04" w:rsidP="006F0A73">
      <w:pPr>
        <w:spacing w:after="0"/>
        <w:rPr>
          <w:i/>
        </w:rPr>
      </w:pPr>
    </w:p>
    <w:p w14:paraId="25AF7E6A" w14:textId="77777777" w:rsidR="004F6C04" w:rsidRDefault="004F6C04" w:rsidP="006F0A73">
      <w:pPr>
        <w:spacing w:after="0"/>
        <w:rPr>
          <w:i/>
        </w:rPr>
      </w:pPr>
    </w:p>
    <w:p w14:paraId="58915D2E" w14:textId="77777777" w:rsidR="004F6C04" w:rsidRDefault="004F6C04" w:rsidP="006F0A73">
      <w:pPr>
        <w:spacing w:after="0"/>
        <w:rPr>
          <w:i/>
        </w:rPr>
      </w:pPr>
    </w:p>
    <w:p w14:paraId="5BB0A226" w14:textId="77777777" w:rsidR="004F6C04" w:rsidRDefault="004F6C04" w:rsidP="006F0A73">
      <w:pPr>
        <w:spacing w:after="0"/>
        <w:rPr>
          <w:i/>
        </w:rPr>
      </w:pPr>
    </w:p>
    <w:p w14:paraId="22496FFC" w14:textId="77777777" w:rsidR="004F6C04" w:rsidRDefault="004F6C04" w:rsidP="006F0A73">
      <w:pPr>
        <w:spacing w:after="0"/>
        <w:rPr>
          <w:i/>
        </w:rPr>
      </w:pPr>
    </w:p>
    <w:p w14:paraId="7659EAC3" w14:textId="77777777" w:rsidR="004F6C04" w:rsidRDefault="004F6C04" w:rsidP="006F0A73">
      <w:pPr>
        <w:spacing w:after="0"/>
        <w:rPr>
          <w:i/>
        </w:rPr>
      </w:pPr>
    </w:p>
    <w:p w14:paraId="72904155" w14:textId="77777777" w:rsidR="003D747C" w:rsidRDefault="004F6C04" w:rsidP="003D747C">
      <w:pPr>
        <w:pStyle w:val="Heading1"/>
      </w:pPr>
      <w:bookmarkStart w:id="1" w:name="_Ref455069213"/>
      <w:r>
        <w:lastRenderedPageBreak/>
        <w:t>Compute Node</w:t>
      </w:r>
      <w:r w:rsidR="003D747C">
        <w:t xml:space="preserve"> Setup</w:t>
      </w:r>
      <w:bookmarkEnd w:id="1"/>
    </w:p>
    <w:p w14:paraId="23275BE2" w14:textId="77777777" w:rsidR="004F6C04" w:rsidRDefault="004F6C04" w:rsidP="003D747C">
      <w:r>
        <w:t>The following should be done for each compute node.</w:t>
      </w:r>
    </w:p>
    <w:p w14:paraId="4805310C" w14:textId="548EA812" w:rsidR="003D747C" w:rsidRDefault="0086296B" w:rsidP="0086296B">
      <w:pPr>
        <w:rPr>
          <w:i/>
        </w:rPr>
      </w:pPr>
      <w:r>
        <w:t>Run the same steps above from a fresh Ubuntu 14.04 install to create stack user, give it passwordless sudo access, and install OVS-NSH. From then:</w:t>
      </w:r>
    </w:p>
    <w:p w14:paraId="0A37852F" w14:textId="77777777" w:rsidR="003D747C" w:rsidRDefault="003D747C" w:rsidP="003D747C">
      <w:pPr>
        <w:spacing w:after="0"/>
        <w:rPr>
          <w:i/>
        </w:rPr>
      </w:pPr>
      <w:r>
        <w:rPr>
          <w:i/>
        </w:rPr>
        <w:t>After installation is complete, run:</w:t>
      </w:r>
    </w:p>
    <w:p w14:paraId="0EFD1E2A" w14:textId="77777777" w:rsidR="003D747C" w:rsidRDefault="003D747C" w:rsidP="003D74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g</w:t>
      </w:r>
      <w:r w:rsidRPr="006F0A73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it clone -b stable/liberty </w:t>
      </w:r>
      <w:hyperlink r:id="rId14" w:history="1">
        <w:r w:rsidRPr="00A87D35">
          <w:rPr>
            <w:rStyle w:val="Hyperlink"/>
            <w:rFonts w:ascii="Consolas" w:eastAsia="Times New Roman" w:hAnsi="Consolas" w:cs="Consolas"/>
            <w:sz w:val="20"/>
            <w:szCs w:val="20"/>
            <w:lang w:eastAsia="en-US"/>
          </w:rPr>
          <w:t>https://github.com/trozet/devstack</w:t>
        </w:r>
      </w:hyperlink>
    </w:p>
    <w:p w14:paraId="1F7AECAE" w14:textId="77777777" w:rsidR="003D747C" w:rsidRDefault="003D747C" w:rsidP="003D74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git clone </w:t>
      </w:r>
      <w:hyperlink r:id="rId15" w:history="1">
        <w:r w:rsidRPr="00A87D35">
          <w:rPr>
            <w:rStyle w:val="Hyperlink"/>
            <w:rFonts w:ascii="Consolas" w:eastAsia="Times New Roman" w:hAnsi="Consolas" w:cs="Consolas"/>
            <w:sz w:val="20"/>
            <w:szCs w:val="20"/>
            <w:lang w:eastAsia="en-US"/>
          </w:rPr>
          <w:t>https://github.com/vmehmeri/devstack-lab.git</w:t>
        </w:r>
      </w:hyperlink>
    </w:p>
    <w:p w14:paraId="49D68443" w14:textId="77777777" w:rsidR="003D747C" w:rsidRDefault="003D747C" w:rsidP="003D74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cp devstack-lab/compute.conf devstack/local.conf</w:t>
      </w:r>
    </w:p>
    <w:p w14:paraId="459CC8E5" w14:textId="77777777" w:rsidR="003D747C" w:rsidRDefault="003D747C" w:rsidP="003D74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cd devstack</w:t>
      </w:r>
    </w:p>
    <w:p w14:paraId="2AD3C8C4" w14:textId="77777777" w:rsidR="003D747C" w:rsidRDefault="003D747C" w:rsidP="003D74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 w:rsidRPr="006F0A73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sed -i 's/</w:t>
      </w: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1.2.3.4</w:t>
      </w:r>
      <w:r w:rsidRPr="006F0A73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/&lt;</w:t>
      </w: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CONTROLLER-</w:t>
      </w:r>
      <w:r w:rsidRPr="006F0A73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IP&gt;/g' local.conf</w:t>
      </w: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 </w:t>
      </w:r>
    </w:p>
    <w:p w14:paraId="19C9DD4C" w14:textId="77777777" w:rsidR="003D747C" w:rsidRPr="006F0A73" w:rsidRDefault="003D747C" w:rsidP="003D74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 w:rsidRPr="006F0A73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sed -i 's/</w:t>
      </w: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0.0.0.0</w:t>
      </w:r>
      <w:r w:rsidRPr="006F0A73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/&lt;</w:t>
      </w: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YOUR-</w:t>
      </w:r>
      <w:r w:rsidRPr="006F0A73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IP&gt;/g' local.conf</w:t>
      </w: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 </w:t>
      </w:r>
    </w:p>
    <w:p w14:paraId="703B7B22" w14:textId="77777777" w:rsidR="003D747C" w:rsidRDefault="003D747C" w:rsidP="003D747C">
      <w:pPr>
        <w:spacing w:after="0"/>
        <w:rPr>
          <w:i/>
        </w:rPr>
      </w:pPr>
    </w:p>
    <w:p w14:paraId="34EFAEFA" w14:textId="62794068" w:rsidR="003D747C" w:rsidRDefault="003D747C" w:rsidP="003D747C">
      <w:pPr>
        <w:spacing w:after="0"/>
        <w:rPr>
          <w:i/>
        </w:rPr>
      </w:pPr>
      <w:r>
        <w:rPr>
          <w:i/>
        </w:rPr>
        <w:t>The last command is to update the conf file with the compute node’s IP address</w:t>
      </w:r>
      <w:r w:rsidR="00502FAC">
        <w:rPr>
          <w:i/>
        </w:rPr>
        <w:t>, and is the only step that will differ in each compute node setup.</w:t>
      </w:r>
    </w:p>
    <w:p w14:paraId="6A188EC0" w14:textId="77777777" w:rsidR="003D747C" w:rsidRDefault="003D747C" w:rsidP="003D747C">
      <w:pPr>
        <w:spacing w:after="0"/>
        <w:rPr>
          <w:i/>
        </w:rPr>
      </w:pPr>
    </w:p>
    <w:p w14:paraId="4B294519" w14:textId="719CC837" w:rsidR="004F6C04" w:rsidRDefault="004F6C04" w:rsidP="004F6C04">
      <w:pPr>
        <w:spacing w:after="0"/>
        <w:rPr>
          <w:i/>
        </w:rPr>
      </w:pPr>
      <w:r>
        <w:rPr>
          <w:i/>
        </w:rPr>
        <w:t xml:space="preserve">Inspect local.conf file to see if you have the correct </w:t>
      </w:r>
      <w:r w:rsidR="00502FAC">
        <w:rPr>
          <w:i/>
        </w:rPr>
        <w:t xml:space="preserve">IP addresses: </w:t>
      </w:r>
      <w:r>
        <w:rPr>
          <w:i/>
        </w:rPr>
        <w:t>SERVICE_HOST</w:t>
      </w:r>
      <w:r w:rsidR="00502FAC">
        <w:rPr>
          <w:i/>
        </w:rPr>
        <w:t xml:space="preserve"> is the control node, HOST is the compute node you’re configuring</w:t>
      </w:r>
      <w:r>
        <w:rPr>
          <w:i/>
        </w:rPr>
        <w:t>:</w:t>
      </w:r>
      <w:r w:rsidRPr="004F6C04">
        <w:rPr>
          <w:i/>
        </w:rPr>
        <w:t xml:space="preserve"> </w:t>
      </w:r>
    </w:p>
    <w:p w14:paraId="094CB8C3" w14:textId="77777777" w:rsidR="004F6C04" w:rsidRPr="004F6C04" w:rsidRDefault="004F6C04" w:rsidP="004F6C0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HOST_IP=192.168.137.10</w:t>
      </w:r>
    </w:p>
    <w:p w14:paraId="5F58BACC" w14:textId="77777777" w:rsidR="004F6C04" w:rsidRPr="004F6C04" w:rsidRDefault="004F6C04" w:rsidP="004F6C0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 w:rsidRPr="004F6C04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MULTI_HOST=1</w:t>
      </w:r>
    </w:p>
    <w:p w14:paraId="6A031985" w14:textId="77777777" w:rsidR="004F6C04" w:rsidRPr="006F0A73" w:rsidRDefault="004F6C04" w:rsidP="004F6C0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 w:rsidRPr="004F6C04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SERVICE_HOST=</w:t>
      </w: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192.168.137.137</w:t>
      </w:r>
    </w:p>
    <w:p w14:paraId="13F6F55C" w14:textId="77777777" w:rsidR="004F6C04" w:rsidRDefault="004F6C04" w:rsidP="003D747C">
      <w:pPr>
        <w:spacing w:after="0"/>
        <w:rPr>
          <w:i/>
        </w:rPr>
      </w:pPr>
    </w:p>
    <w:p w14:paraId="042F8F6F" w14:textId="77777777" w:rsidR="004F6C04" w:rsidRDefault="004F6C04" w:rsidP="003D747C">
      <w:pPr>
        <w:spacing w:after="0"/>
        <w:rPr>
          <w:i/>
        </w:rPr>
      </w:pPr>
    </w:p>
    <w:p w14:paraId="2F9E53F7" w14:textId="77777777" w:rsidR="003D747C" w:rsidRDefault="003D747C" w:rsidP="003D747C">
      <w:pPr>
        <w:spacing w:after="0"/>
        <w:rPr>
          <w:i/>
        </w:rPr>
      </w:pPr>
      <w:r w:rsidRPr="003D747C">
        <w:rPr>
          <w:b/>
          <w:i/>
        </w:rPr>
        <w:t>Wait until the control node stack script is complete</w:t>
      </w:r>
      <w:r>
        <w:rPr>
          <w:i/>
        </w:rPr>
        <w:t>, and then run:</w:t>
      </w:r>
    </w:p>
    <w:p w14:paraId="6807FEDF" w14:textId="77777777" w:rsidR="003D747C" w:rsidRPr="006F0A73" w:rsidRDefault="003D747C" w:rsidP="003D74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./stack.sh</w:t>
      </w:r>
    </w:p>
    <w:p w14:paraId="15C9B08B" w14:textId="77777777" w:rsidR="003D747C" w:rsidRDefault="003D747C" w:rsidP="003D747C">
      <w:pPr>
        <w:spacing w:after="0"/>
        <w:rPr>
          <w:i/>
        </w:rPr>
      </w:pPr>
    </w:p>
    <w:p w14:paraId="75867DD0" w14:textId="34F22CDE" w:rsidR="003D747C" w:rsidRDefault="003D747C" w:rsidP="003D747C">
      <w:pPr>
        <w:spacing w:after="0"/>
        <w:rPr>
          <w:i/>
        </w:rPr>
      </w:pPr>
      <w:r>
        <w:rPr>
          <w:i/>
        </w:rPr>
        <w:t xml:space="preserve">After it finishes, you can also uncomment the </w:t>
      </w:r>
      <w:r w:rsidR="004F6C04">
        <w:rPr>
          <w:i/>
        </w:rPr>
        <w:t>OFFLINE=True</w:t>
      </w:r>
      <w:r>
        <w:rPr>
          <w:i/>
        </w:rPr>
        <w:t xml:space="preserve"> line</w:t>
      </w:r>
      <w:r w:rsidR="004F6C04">
        <w:rPr>
          <w:i/>
        </w:rPr>
        <w:t>.</w:t>
      </w:r>
      <w:r w:rsidR="0086296B">
        <w:rPr>
          <w:i/>
        </w:rPr>
        <w:t xml:space="preserve"> Re-running it with the OFFLINE mode will be quite fast. </w:t>
      </w:r>
      <w:r w:rsidR="004F6C04">
        <w:rPr>
          <w:i/>
        </w:rPr>
        <w:t>Finally, run:</w:t>
      </w:r>
    </w:p>
    <w:p w14:paraId="4395930B" w14:textId="77777777" w:rsidR="003D747C" w:rsidRDefault="003D747C" w:rsidP="003D747C">
      <w:pPr>
        <w:spacing w:after="0"/>
        <w:rPr>
          <w:i/>
        </w:rPr>
      </w:pPr>
    </w:p>
    <w:p w14:paraId="5C36D7D9" w14:textId="77777777" w:rsidR="003D747C" w:rsidRDefault="004F6C04" w:rsidP="003D74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cp ../devstack-lab/vxlan_workaround.sh .</w:t>
      </w:r>
    </w:p>
    <w:p w14:paraId="3F038B48" w14:textId="77777777" w:rsidR="004F6C04" w:rsidRPr="006F0A73" w:rsidRDefault="004F6C04" w:rsidP="003D74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./vxlan_workaround.sh</w:t>
      </w:r>
    </w:p>
    <w:p w14:paraId="60A8D036" w14:textId="77777777" w:rsidR="00502FAC" w:rsidRDefault="00502FAC" w:rsidP="00086BE4">
      <w:pPr>
        <w:spacing w:after="0"/>
        <w:jc w:val="right"/>
        <w:rPr>
          <w:i/>
          <w:sz w:val="18"/>
        </w:rPr>
      </w:pPr>
    </w:p>
    <w:p w14:paraId="06030EC5" w14:textId="77777777" w:rsidR="004F6C04" w:rsidRDefault="00086BE4" w:rsidP="00086BE4">
      <w:pPr>
        <w:spacing w:after="0"/>
        <w:jc w:val="right"/>
        <w:rPr>
          <w:i/>
          <w:sz w:val="18"/>
        </w:rPr>
      </w:pPr>
      <w:r w:rsidRPr="00086BE4">
        <w:rPr>
          <w:i/>
          <w:sz w:val="18"/>
        </w:rPr>
        <w:t>(this doc describe</w:t>
      </w:r>
      <w:r>
        <w:rPr>
          <w:i/>
          <w:sz w:val="18"/>
        </w:rPr>
        <w:t>s</w:t>
      </w:r>
      <w:r w:rsidRPr="00086BE4">
        <w:rPr>
          <w:i/>
          <w:sz w:val="18"/>
        </w:rPr>
        <w:t xml:space="preserve"> wh</w:t>
      </w:r>
      <w:r>
        <w:rPr>
          <w:i/>
          <w:sz w:val="18"/>
        </w:rPr>
        <w:t>at</w:t>
      </w:r>
      <w:r w:rsidRPr="00086BE4">
        <w:rPr>
          <w:i/>
          <w:sz w:val="18"/>
        </w:rPr>
        <w:t xml:space="preserve"> this </w:t>
      </w:r>
      <w:r>
        <w:rPr>
          <w:i/>
          <w:sz w:val="18"/>
        </w:rPr>
        <w:t>workaround is for</w:t>
      </w:r>
      <w:r w:rsidRPr="00086BE4">
        <w:rPr>
          <w:i/>
          <w:sz w:val="18"/>
        </w:rPr>
        <w:t xml:space="preserve">: </w:t>
      </w:r>
      <w:hyperlink r:id="rId16" w:anchor="heading=h.2qj6pt3dgetw" w:history="1">
        <w:r w:rsidRPr="00086BE4">
          <w:rPr>
            <w:rStyle w:val="Hyperlink"/>
            <w:i/>
            <w:sz w:val="18"/>
          </w:rPr>
          <w:t>https://docs.google.com/document/d/1NMq5oudRcXCm-n9ALjdEVPIvUDZhgzq_OFu6Pvf9E8E/edit#heading=h.2qj6pt3dgetw</w:t>
        </w:r>
      </w:hyperlink>
      <w:r w:rsidRPr="00086BE4">
        <w:rPr>
          <w:i/>
          <w:sz w:val="18"/>
        </w:rPr>
        <w:t>)</w:t>
      </w:r>
    </w:p>
    <w:p w14:paraId="49B00941" w14:textId="7560C657" w:rsidR="0086296B" w:rsidRDefault="0086296B" w:rsidP="00086BE4">
      <w:pPr>
        <w:spacing w:after="0"/>
        <w:jc w:val="right"/>
        <w:rPr>
          <w:i/>
          <w:sz w:val="18"/>
        </w:rPr>
      </w:pPr>
    </w:p>
    <w:p w14:paraId="15C65969" w14:textId="77777777" w:rsidR="0086296B" w:rsidRDefault="0086296B" w:rsidP="00086BE4">
      <w:pPr>
        <w:spacing w:after="0"/>
        <w:jc w:val="right"/>
        <w:rPr>
          <w:i/>
          <w:sz w:val="18"/>
        </w:rPr>
      </w:pPr>
    </w:p>
    <w:p w14:paraId="358A90E3" w14:textId="77777777" w:rsidR="0086296B" w:rsidRDefault="0086296B" w:rsidP="00086BE4">
      <w:pPr>
        <w:spacing w:after="0"/>
        <w:jc w:val="right"/>
        <w:rPr>
          <w:i/>
          <w:sz w:val="18"/>
        </w:rPr>
      </w:pPr>
    </w:p>
    <w:p w14:paraId="4800CA2B" w14:textId="77777777" w:rsidR="0086296B" w:rsidRDefault="0086296B" w:rsidP="00086BE4">
      <w:pPr>
        <w:spacing w:after="0"/>
        <w:jc w:val="right"/>
        <w:rPr>
          <w:i/>
          <w:sz w:val="18"/>
        </w:rPr>
      </w:pPr>
    </w:p>
    <w:p w14:paraId="596AE94A" w14:textId="77777777" w:rsidR="0086296B" w:rsidRDefault="0086296B" w:rsidP="00086BE4">
      <w:pPr>
        <w:spacing w:after="0"/>
        <w:jc w:val="right"/>
        <w:rPr>
          <w:i/>
          <w:sz w:val="18"/>
        </w:rPr>
      </w:pPr>
    </w:p>
    <w:p w14:paraId="1051C122" w14:textId="77777777" w:rsidR="0086296B" w:rsidRDefault="0086296B" w:rsidP="00086BE4">
      <w:pPr>
        <w:spacing w:after="0"/>
        <w:jc w:val="right"/>
        <w:rPr>
          <w:i/>
          <w:sz w:val="18"/>
        </w:rPr>
      </w:pPr>
    </w:p>
    <w:p w14:paraId="119DD0AE" w14:textId="77777777" w:rsidR="0086296B" w:rsidRDefault="0086296B" w:rsidP="00086BE4">
      <w:pPr>
        <w:spacing w:after="0"/>
        <w:jc w:val="right"/>
        <w:rPr>
          <w:i/>
          <w:sz w:val="18"/>
        </w:rPr>
      </w:pPr>
    </w:p>
    <w:p w14:paraId="1FCE2DA0" w14:textId="77777777" w:rsidR="0086296B" w:rsidRDefault="0086296B" w:rsidP="00086BE4">
      <w:pPr>
        <w:spacing w:after="0"/>
        <w:jc w:val="right"/>
        <w:rPr>
          <w:i/>
          <w:sz w:val="18"/>
        </w:rPr>
      </w:pPr>
    </w:p>
    <w:p w14:paraId="560B47F2" w14:textId="77777777" w:rsidR="0086296B" w:rsidRDefault="0086296B" w:rsidP="00086BE4">
      <w:pPr>
        <w:spacing w:after="0"/>
        <w:jc w:val="right"/>
        <w:rPr>
          <w:i/>
          <w:sz w:val="18"/>
        </w:rPr>
      </w:pPr>
    </w:p>
    <w:p w14:paraId="07BE40CF" w14:textId="77777777" w:rsidR="0086296B" w:rsidRPr="00086BE4" w:rsidRDefault="0086296B" w:rsidP="00086BE4">
      <w:pPr>
        <w:spacing w:after="0"/>
        <w:jc w:val="right"/>
        <w:rPr>
          <w:i/>
          <w:sz w:val="18"/>
        </w:rPr>
      </w:pPr>
    </w:p>
    <w:p w14:paraId="39448BD6" w14:textId="77777777" w:rsidR="004F6C04" w:rsidRDefault="004F6C04" w:rsidP="004F6C04">
      <w:pPr>
        <w:pStyle w:val="Heading1"/>
      </w:pPr>
      <w:bookmarkStart w:id="2" w:name="_Ref455069226"/>
      <w:r>
        <w:lastRenderedPageBreak/>
        <w:t>Demo Walkthrough</w:t>
      </w:r>
      <w:bookmarkEnd w:id="2"/>
    </w:p>
    <w:p w14:paraId="15B55441" w14:textId="77777777" w:rsidR="004F6C04" w:rsidRDefault="004F6C04" w:rsidP="004F6C04">
      <w:pPr>
        <w:spacing w:after="0"/>
        <w:rPr>
          <w:i/>
        </w:rPr>
      </w:pPr>
      <w:r>
        <w:t xml:space="preserve">After all the compute nodes are up and running, open a terminal in the </w:t>
      </w:r>
      <w:r w:rsidRPr="004F6C04">
        <w:rPr>
          <w:b/>
          <w:color w:val="2683C6" w:themeColor="accent2"/>
        </w:rPr>
        <w:t>control node</w:t>
      </w:r>
      <w:r w:rsidRPr="004F6C04">
        <w:rPr>
          <w:color w:val="2683C6" w:themeColor="accent2"/>
        </w:rPr>
        <w:t xml:space="preserve"> </w:t>
      </w:r>
      <w:r>
        <w:t>and follow the steps below:</w:t>
      </w:r>
      <w:r w:rsidRPr="004F6C04">
        <w:rPr>
          <w:i/>
        </w:rPr>
        <w:t xml:space="preserve"> </w:t>
      </w:r>
    </w:p>
    <w:p w14:paraId="686E0E56" w14:textId="77777777" w:rsidR="004F6C04" w:rsidRDefault="004F6C04" w:rsidP="004F6C04">
      <w:pPr>
        <w:spacing w:after="0"/>
        <w:rPr>
          <w:i/>
        </w:rPr>
      </w:pPr>
    </w:p>
    <w:p w14:paraId="6128F971" w14:textId="77777777" w:rsidR="004F6C04" w:rsidRDefault="004F6C04" w:rsidP="004F6C0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cd devstack</w:t>
      </w:r>
    </w:p>
    <w:p w14:paraId="7BF65C15" w14:textId="77777777" w:rsidR="004F6C04" w:rsidRDefault="004F6C04" w:rsidP="004F6C0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 w:rsidRPr="004F6C04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cp accrc/admin/admin accrc/admin/heat</w:t>
      </w:r>
    </w:p>
    <w:p w14:paraId="35379162" w14:textId="77777777" w:rsidR="004F6C04" w:rsidRDefault="004F6C04" w:rsidP="004F6C0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 w:rsidRPr="004F6C04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source accrc/admin/heat</w:t>
      </w:r>
    </w:p>
    <w:p w14:paraId="2FD12AE7" w14:textId="77777777" w:rsidR="004F6C04" w:rsidRDefault="004F6C04" w:rsidP="004F6C0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 w:rsidRPr="004F6C04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wget </w:t>
      </w:r>
      <w:hyperlink r:id="rId17" w:history="1">
        <w:r w:rsidRPr="00A87D35">
          <w:rPr>
            <w:rStyle w:val="Hyperlink"/>
            <w:rFonts w:ascii="Consolas" w:eastAsia="Times New Roman" w:hAnsi="Consolas" w:cs="Consolas"/>
            <w:sz w:val="20"/>
            <w:szCs w:val="20"/>
            <w:lang w:eastAsia="en-US"/>
          </w:rPr>
          <w:t>https://www.dropbox.com/s/focu44sh52li7fz/sfc_cloud.qcow2</w:t>
        </w:r>
      </w:hyperlink>
    </w:p>
    <w:p w14:paraId="0667B2A5" w14:textId="77777777" w:rsidR="004F6C04" w:rsidRDefault="004F6C04" w:rsidP="004F6C0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</w:p>
    <w:p w14:paraId="533D056F" w14:textId="77777777" w:rsidR="004F6C04" w:rsidRDefault="004F6C04" w:rsidP="004F6C0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 w:rsidRPr="004F6C04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neutron net-create net_mgmt --provider:network_type=vxlan --provider:segmentation_id 1005</w:t>
      </w:r>
    </w:p>
    <w:p w14:paraId="67065494" w14:textId="77777777" w:rsidR="004F6C04" w:rsidRDefault="004F6C04" w:rsidP="004F6C0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 w:rsidRPr="004F6C04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neutron subnet-create net_mgmt 11.0.0.0/24</w:t>
      </w:r>
    </w:p>
    <w:p w14:paraId="34F6FF58" w14:textId="7D794F2E" w:rsidR="005440DA" w:rsidRDefault="005440DA" w:rsidP="004F6C0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 w:rsidRPr="005440DA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openstack image create sfc --public --file ./sfc_cloud.qcow2</w:t>
      </w:r>
    </w:p>
    <w:p w14:paraId="4BFE7FCA" w14:textId="626B4FA8" w:rsidR="005440DA" w:rsidRDefault="005440DA" w:rsidP="004F6C0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 w:rsidRPr="005440DA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openstack flavor create custom --ram 1000 --disk 5 </w:t>
      </w: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–</w:t>
      </w:r>
      <w:r w:rsidRPr="005440DA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public</w:t>
      </w:r>
    </w:p>
    <w:p w14:paraId="63BB0F82" w14:textId="4620CCC6" w:rsidR="005440DA" w:rsidRDefault="005440DA" w:rsidP="004F6C0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 w:rsidRPr="005440DA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tacker vnfd-create --vnfd-file ../sfc-random/test-vnfd.yaml</w:t>
      </w:r>
    </w:p>
    <w:p w14:paraId="3497FF10" w14:textId="6F3AE86E" w:rsidR="005440DA" w:rsidRPr="006F0A73" w:rsidRDefault="005440DA" w:rsidP="004F6C0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 w:rsidRPr="005440DA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tacker vnf-create --name testVNF1 --vnfd-name test-vnfd</w:t>
      </w:r>
    </w:p>
    <w:p w14:paraId="78E7A920" w14:textId="77777777" w:rsidR="004F6C04" w:rsidRDefault="004F6C04" w:rsidP="004F6C04"/>
    <w:p w14:paraId="1C8853D1" w14:textId="7B64C5E1" w:rsidR="005440DA" w:rsidRDefault="005440DA" w:rsidP="005440DA">
      <w:pPr>
        <w:spacing w:after="0"/>
        <w:rPr>
          <w:i/>
        </w:rPr>
      </w:pPr>
      <w:r>
        <w:t>This will instantiate the VNF. Note it may take several minutes to boot. You can check after a few minutes if the VNF is ACTIVE:</w:t>
      </w:r>
      <w:r w:rsidRPr="005440DA">
        <w:rPr>
          <w:i/>
        </w:rPr>
        <w:t xml:space="preserve"> </w:t>
      </w:r>
    </w:p>
    <w:p w14:paraId="3504274F" w14:textId="0E9A7434" w:rsidR="005440DA" w:rsidRPr="006F0A73" w:rsidRDefault="005440DA" w:rsidP="005440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tacker vnf-list</w:t>
      </w:r>
    </w:p>
    <w:p w14:paraId="41F3B241" w14:textId="4E01598C" w:rsidR="005440DA" w:rsidRDefault="005440DA" w:rsidP="004F6C04"/>
    <w:p w14:paraId="4475D360" w14:textId="2886BD6E" w:rsidR="005440DA" w:rsidRDefault="005440DA" w:rsidP="005440DA">
      <w:pPr>
        <w:spacing w:after="0"/>
        <w:rPr>
          <w:i/>
        </w:rPr>
      </w:pPr>
      <w:r>
        <w:t>If you have ERROR, try deleting the vnf and re-creating it:</w:t>
      </w:r>
      <w:r w:rsidRPr="005440DA">
        <w:rPr>
          <w:i/>
        </w:rPr>
        <w:t xml:space="preserve"> </w:t>
      </w:r>
    </w:p>
    <w:p w14:paraId="773ADEEA" w14:textId="28850FD1" w:rsidR="005440DA" w:rsidRDefault="005440DA" w:rsidP="005440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tacker vnf-delete testVNF1</w:t>
      </w:r>
    </w:p>
    <w:p w14:paraId="57BDD444" w14:textId="4CC56FC3" w:rsidR="005440DA" w:rsidRPr="006F0A73" w:rsidRDefault="005440DA" w:rsidP="005440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tacker vnf-create </w:t>
      </w:r>
      <w:r w:rsidRPr="005440DA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--name testVNF1 --vnfd-name test-vnfd</w:t>
      </w:r>
    </w:p>
    <w:p w14:paraId="5668AFB4" w14:textId="14F30F38" w:rsidR="005440DA" w:rsidRDefault="005440DA" w:rsidP="004F6C04"/>
    <w:p w14:paraId="547DBD5F" w14:textId="392D9063" w:rsidR="005440DA" w:rsidRDefault="005440DA" w:rsidP="005440DA">
      <w:pPr>
        <w:spacing w:after="0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t>Then create the second one:</w:t>
      </w:r>
      <w:r w:rsidRPr="005440DA">
        <w:rPr>
          <w:i/>
        </w:rPr>
        <w:t xml:space="preserve"> </w:t>
      </w:r>
    </w:p>
    <w:p w14:paraId="76D6D839" w14:textId="692D8164" w:rsidR="005440DA" w:rsidRPr="006F0A73" w:rsidRDefault="005440DA" w:rsidP="005440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tacker vnf-create </w:t>
      </w:r>
      <w:r w:rsidRPr="005440DA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--name testVNF</w:t>
      </w:r>
      <w:r w:rsidR="00593E5C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2</w:t>
      </w:r>
      <w:r w:rsidRPr="005440DA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 --vnfd-name test-vnfd</w:t>
      </w:r>
    </w:p>
    <w:p w14:paraId="4D5D6873" w14:textId="3B3A2672" w:rsidR="005440DA" w:rsidRDefault="005440DA" w:rsidP="004F6C04"/>
    <w:p w14:paraId="7C39707F" w14:textId="072F109D" w:rsidR="00593E5C" w:rsidRPr="00593E5C" w:rsidRDefault="005440DA" w:rsidP="00593E5C">
      <w:r>
        <w:t xml:space="preserve">If the compute nodes have the same resources (CPU, RAM), then the second VNF will be spawn the other node, since it naturally have more resources available (Openstack-nova primarily takes into consideration available RAM). If that is not the case and you want to force placement in the second compute </w:t>
      </w:r>
      <w:r w:rsidR="00593E5C">
        <w:t>node, one way to do it is by creating a new template:</w:t>
      </w:r>
    </w:p>
    <w:p w14:paraId="2A8D8D3E" w14:textId="5418A5A1" w:rsidR="00593E5C" w:rsidRPr="006F0A73" w:rsidRDefault="00593E5C" w:rsidP="00593E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cp ../sfc-random/test-vnfd.yaml test-vnfd2.yaml</w:t>
      </w:r>
    </w:p>
    <w:p w14:paraId="57076F03" w14:textId="77777777" w:rsidR="005440DA" w:rsidRDefault="005440DA" w:rsidP="004F6C04"/>
    <w:p w14:paraId="0D7D0FB6" w14:textId="05138730" w:rsidR="00593E5C" w:rsidRPr="00593E5C" w:rsidRDefault="00593E5C" w:rsidP="00593E5C">
      <w:pPr>
        <w:spacing w:after="0"/>
      </w:pPr>
      <w:r>
        <w:t>edit the file and change the following line:</w:t>
      </w:r>
      <w:r w:rsidRPr="00593E5C">
        <w:t xml:space="preserve"> </w:t>
      </w:r>
    </w:p>
    <w:p w14:paraId="5096EE53" w14:textId="49831226" w:rsidR="00593E5C" w:rsidRPr="00593E5C" w:rsidRDefault="00593E5C" w:rsidP="00593E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availability zone: nova</w:t>
      </w:r>
    </w:p>
    <w:p w14:paraId="0562542F" w14:textId="5CB178CB" w:rsidR="00593E5C" w:rsidRPr="00593E5C" w:rsidRDefault="00593E5C" w:rsidP="00593E5C">
      <w:pPr>
        <w:spacing w:after="0"/>
      </w:pPr>
      <w:r>
        <w:t>to:</w:t>
      </w:r>
      <w:r w:rsidRPr="00593E5C">
        <w:t xml:space="preserve"> </w:t>
      </w:r>
    </w:p>
    <w:p w14:paraId="28443BA9" w14:textId="6527F8DD" w:rsidR="00593E5C" w:rsidRPr="006F0A73" w:rsidRDefault="00593E5C" w:rsidP="00593E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availability zone: nova2</w:t>
      </w:r>
    </w:p>
    <w:p w14:paraId="25278454" w14:textId="780C627A" w:rsidR="00593E5C" w:rsidRDefault="00593E5C" w:rsidP="004F6C04"/>
    <w:p w14:paraId="445C09CE" w14:textId="47B1033A" w:rsidR="00593E5C" w:rsidRDefault="00593E5C" w:rsidP="004F6C04">
      <w:r>
        <w:t>Login to Horizon (Web UI) by typing the controller’s IP address into a web browser, username “</w:t>
      </w:r>
      <w:r w:rsidRPr="00593E5C">
        <w:rPr>
          <w:color w:val="2683C6" w:themeColor="accent2"/>
        </w:rPr>
        <w:t>heat</w:t>
      </w:r>
      <w:r>
        <w:t>” and password “</w:t>
      </w:r>
      <w:r w:rsidRPr="00593E5C">
        <w:rPr>
          <w:color w:val="2683C6" w:themeColor="accent2"/>
        </w:rPr>
        <w:t>devstack</w:t>
      </w:r>
      <w:r>
        <w:t>”</w:t>
      </w:r>
    </w:p>
    <w:p w14:paraId="6CD59A7D" w14:textId="5994A61E" w:rsidR="00593E5C" w:rsidRDefault="00593E5C" w:rsidP="004F6C04">
      <w:r>
        <w:t xml:space="preserve">Navigate to System -&gt; Host Aggregates </w:t>
      </w:r>
    </w:p>
    <w:p w14:paraId="3925B93A" w14:textId="77777777" w:rsidR="00593E5C" w:rsidRDefault="00593E5C" w:rsidP="004F6C04">
      <w:r>
        <w:lastRenderedPageBreak/>
        <w:t xml:space="preserve">Click on: </w:t>
      </w:r>
    </w:p>
    <w:p w14:paraId="36B5BEB7" w14:textId="773FC18E" w:rsidR="00593E5C" w:rsidRDefault="00593E5C" w:rsidP="004F6C04">
      <w:r>
        <w:t xml:space="preserve"> </w:t>
      </w:r>
      <w:r>
        <w:rPr>
          <w:noProof/>
          <w:lang w:eastAsia="en-US"/>
        </w:rPr>
        <w:drawing>
          <wp:inline distT="0" distB="0" distL="0" distR="0" wp14:anchorId="20E1043F" wp14:editId="736CAEFD">
            <wp:extent cx="1533525" cy="323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F607" w14:textId="0F553AEC" w:rsidR="00593E5C" w:rsidRDefault="00593E5C" w:rsidP="004F6C04">
      <w:r>
        <w:t>Give it a name, and below “Availability Zone” type “nova2”</w:t>
      </w:r>
    </w:p>
    <w:p w14:paraId="53C2327F" w14:textId="04A5CC41" w:rsidR="00593E5C" w:rsidRDefault="00593E5C" w:rsidP="004F6C04">
      <w:r>
        <w:t>Select “Manage Hosts within Aggregate” tab, and click on the ‘+’ sign next to the second compute node’s hostname.</w:t>
      </w:r>
    </w:p>
    <w:p w14:paraId="32DCD4AF" w14:textId="0246E947" w:rsidR="00593E5C" w:rsidRDefault="00593E5C" w:rsidP="00593E5C">
      <w:pPr>
        <w:spacing w:after="0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t>Now run:</w:t>
      </w:r>
      <w:r w:rsidRPr="005440DA">
        <w:rPr>
          <w:i/>
        </w:rPr>
        <w:t xml:space="preserve"> </w:t>
      </w:r>
    </w:p>
    <w:p w14:paraId="5CD7FD09" w14:textId="42A7DDC1" w:rsidR="00593E5C" w:rsidRPr="006F0A73" w:rsidRDefault="00593E5C" w:rsidP="00593E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tacker vnf-create </w:t>
      </w:r>
      <w:r w:rsidRPr="005440DA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--name testVNF</w:t>
      </w: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2</w:t>
      </w:r>
      <w:r w:rsidRPr="005440DA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 --vnfd-name test-vnfd</w:t>
      </w: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2</w:t>
      </w:r>
    </w:p>
    <w:p w14:paraId="752E19EF" w14:textId="77777777" w:rsidR="00593E5C" w:rsidRDefault="00593E5C" w:rsidP="004F6C04"/>
    <w:p w14:paraId="11C9C2AE" w14:textId="657D9800" w:rsidR="00593E5C" w:rsidRDefault="00593E5C" w:rsidP="004F6C04">
      <w:r>
        <w:t>And VNF will be created in the second host.</w:t>
      </w:r>
    </w:p>
    <w:p w14:paraId="33410B80" w14:textId="6F05EE27" w:rsidR="00593E5C" w:rsidRDefault="00593E5C" w:rsidP="00593E5C">
      <w:pPr>
        <w:spacing w:after="0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t>Finally, to setup the Service Function Chain, run:</w:t>
      </w:r>
      <w:r w:rsidRPr="00593E5C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 </w:t>
      </w:r>
    </w:p>
    <w:p w14:paraId="6162F37B" w14:textId="00AAAC55" w:rsidR="00593E5C" w:rsidRDefault="00593E5C" w:rsidP="00593E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tacker sfc-create --name mychain --chain testVNF1,testVNF2</w:t>
      </w:r>
    </w:p>
    <w:p w14:paraId="2EA1E96F" w14:textId="74F6928B" w:rsidR="00593E5C" w:rsidRPr="006F0A73" w:rsidRDefault="00593E5C" w:rsidP="00593E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 w:rsidRPr="00593E5C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tacker sfc-classifier-create --name myclass --chain mychain --match dest_port=80,protocol=6</w:t>
      </w:r>
    </w:p>
    <w:p w14:paraId="2C23A88D" w14:textId="77777777" w:rsidR="00593E5C" w:rsidRDefault="00593E5C" w:rsidP="00593E5C"/>
    <w:p w14:paraId="37353B8C" w14:textId="24F0CAF6" w:rsidR="00593E5C" w:rsidRDefault="00593E5C" w:rsidP="00593E5C">
      <w:pPr>
        <w:spacing w:after="0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t>In the compute nodes, check OVS to see if you have SFF and Classifier flows:</w:t>
      </w:r>
      <w:r w:rsidRPr="00593E5C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 </w:t>
      </w:r>
    </w:p>
    <w:p w14:paraId="103A3ADC" w14:textId="72F8AD69" w:rsidR="00593E5C" w:rsidRDefault="00593E5C" w:rsidP="00593E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sudo ovs-ofctl dump-flows br-int –OOpenFlow13 | grep tp_dst=80</w:t>
      </w:r>
    </w:p>
    <w:p w14:paraId="29963BA1" w14:textId="1EBCF25F" w:rsidR="00593E5C" w:rsidRDefault="00593E5C" w:rsidP="00593E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sudo ovs-ofctl dump-flows br-int –OOpenFlow13 | grep ns</w:t>
      </w:r>
      <w:r w:rsidR="009C29AF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p</w:t>
      </w: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=</w:t>
      </w:r>
    </w:p>
    <w:p w14:paraId="043E4F87" w14:textId="41081452" w:rsidR="00593E5C" w:rsidRDefault="009C29AF" w:rsidP="004F6C04">
      <w:r>
        <w:t>(if no lines are printed, something went wrong).</w:t>
      </w:r>
    </w:p>
    <w:p w14:paraId="29B25A04" w14:textId="77777777" w:rsidR="00E874FE" w:rsidRDefault="00E874FE" w:rsidP="009C29AF">
      <w:pPr>
        <w:rPr>
          <w:rFonts w:asciiTheme="majorHAnsi" w:hAnsiTheme="majorHAnsi"/>
          <w:b/>
          <w:sz w:val="28"/>
        </w:rPr>
      </w:pPr>
    </w:p>
    <w:p w14:paraId="7559E4CD" w14:textId="331A4C0F" w:rsidR="009C29AF" w:rsidRDefault="009C29AF" w:rsidP="009C29AF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Testing SFC</w:t>
      </w:r>
    </w:p>
    <w:p w14:paraId="545DF203" w14:textId="2507CFC2" w:rsidR="009C29AF" w:rsidRPr="00E874FE" w:rsidRDefault="00E874FE" w:rsidP="00E874FE">
      <w:pPr>
        <w:pStyle w:val="ListParagraph"/>
        <w:numPr>
          <w:ilvl w:val="0"/>
          <w:numId w:val="15"/>
        </w:numPr>
        <w:rPr>
          <w:rFonts w:asciiTheme="majorHAnsi" w:hAnsiTheme="majorHAnsi"/>
          <w:b/>
          <w:sz w:val="28"/>
        </w:rPr>
      </w:pPr>
      <w:r>
        <w:t>Create Client and Server instances</w:t>
      </w:r>
    </w:p>
    <w:p w14:paraId="7BB86244" w14:textId="79A9BDA0" w:rsidR="00E874FE" w:rsidRDefault="00E874FE" w:rsidP="00E874FE">
      <w:pPr>
        <w:pStyle w:val="ListParagraph"/>
        <w:rPr>
          <w:rFonts w:asciiTheme="majorHAnsi" w:hAnsiTheme="majorHAnsi"/>
        </w:rPr>
      </w:pPr>
      <w:r w:rsidRPr="00E874FE">
        <w:rPr>
          <w:rFonts w:asciiTheme="majorHAnsi" w:hAnsiTheme="majorHAnsi"/>
        </w:rPr>
        <w:t>Using either Horizon or CLI create a cirros instance named http_client, with default flavor (m1.tiny)</w:t>
      </w:r>
      <w:r>
        <w:rPr>
          <w:rFonts w:asciiTheme="majorHAnsi" w:hAnsiTheme="majorHAnsi"/>
        </w:rPr>
        <w:t xml:space="preserve">. </w:t>
      </w:r>
      <w:r w:rsidRPr="00E874FE">
        <w:rPr>
          <w:rFonts w:asciiTheme="majorHAnsi" w:hAnsiTheme="majorHAnsi"/>
        </w:rPr>
        <w:t>For creating HTTP server you can create another instance using the sfc image (custom flavor)</w:t>
      </w:r>
      <w:r>
        <w:rPr>
          <w:rFonts w:asciiTheme="majorHAnsi" w:hAnsiTheme="majorHAnsi"/>
        </w:rPr>
        <w:t>.  Use following usernames and passwords:</w:t>
      </w:r>
    </w:p>
    <w:p w14:paraId="568C493F" w14:textId="63B0E011" w:rsidR="00E874FE" w:rsidRDefault="00E874FE" w:rsidP="00E874FE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[</w:t>
      </w:r>
      <w:r w:rsidRPr="00E874FE">
        <w:rPr>
          <w:rFonts w:asciiTheme="majorHAnsi" w:hAnsiTheme="majorHAnsi"/>
          <w:b/>
        </w:rPr>
        <w:t>cirros</w:t>
      </w:r>
      <w:r>
        <w:rPr>
          <w:rFonts w:asciiTheme="majorHAnsi" w:hAnsiTheme="majorHAnsi"/>
        </w:rPr>
        <w:t>] username: cirross ; password: cubswin:)</w:t>
      </w:r>
    </w:p>
    <w:p w14:paraId="466AFB35" w14:textId="1133EE1C" w:rsidR="00E874FE" w:rsidRDefault="00E874FE" w:rsidP="00E874FE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[</w:t>
      </w:r>
      <w:r w:rsidRPr="00E874FE">
        <w:rPr>
          <w:rFonts w:asciiTheme="majorHAnsi" w:hAnsiTheme="majorHAnsi"/>
          <w:b/>
        </w:rPr>
        <w:t>sfc</w:t>
      </w:r>
      <w:r>
        <w:rPr>
          <w:rFonts w:asciiTheme="majorHAnsi" w:hAnsiTheme="majorHAnsi"/>
        </w:rPr>
        <w:t>] username: root ; password: octopus</w:t>
      </w:r>
    </w:p>
    <w:p w14:paraId="1DA2507F" w14:textId="4DAA1638" w:rsidR="00E874FE" w:rsidRDefault="00E874FE" w:rsidP="00E874FE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Open http_server console via Horizon and run:</w:t>
      </w:r>
    </w:p>
    <w:p w14:paraId="20681F0C" w14:textId="30CE833E" w:rsidR="00E874FE" w:rsidRDefault="00E874FE" w:rsidP="00E874FE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 w:rsidRPr="00E874FE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service iptables stop</w:t>
      </w:r>
    </w:p>
    <w:p w14:paraId="56115757" w14:textId="54C13F96" w:rsidR="00E874FE" w:rsidRDefault="00E874FE" w:rsidP="00E874FE">
      <w:pPr>
        <w:pStyle w:val="ListParagraph"/>
        <w:rPr>
          <w:rFonts w:asciiTheme="majorHAnsi" w:hAnsiTheme="majorHAnsi"/>
        </w:rPr>
      </w:pPr>
      <w:r w:rsidRPr="00E874FE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python -m SimpleHTTPServer 80</w:t>
      </w:r>
      <w:r w:rsidRPr="00E874FE">
        <w:rPr>
          <w:rFonts w:asciiTheme="majorHAnsi" w:hAnsiTheme="majorHAnsi"/>
        </w:rPr>
        <w:t xml:space="preserve"> </w:t>
      </w:r>
    </w:p>
    <w:p w14:paraId="7250949F" w14:textId="268E05A4" w:rsidR="00E874FE" w:rsidRDefault="00E874FE" w:rsidP="00E874FE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Open tesVNF1 console via Horizon and run (same for testVNF2):</w:t>
      </w:r>
    </w:p>
    <w:p w14:paraId="73CEFFC0" w14:textId="7E7B346A" w:rsidR="00E874FE" w:rsidRPr="00E874FE" w:rsidRDefault="00E874FE" w:rsidP="00E874FE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 w:rsidRPr="00E874FE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python ~/vxlan_tool/vxlan_tool.py -i eth0 -d forward -v on</w:t>
      </w:r>
    </w:p>
    <w:p w14:paraId="6736528C" w14:textId="40020C33" w:rsidR="00E874FE" w:rsidRDefault="00E874FE" w:rsidP="00E874FE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Finally, login to http_client and run:</w:t>
      </w:r>
    </w:p>
    <w:p w14:paraId="57CDAC4A" w14:textId="07E25CE7" w:rsidR="00E874FE" w:rsidRPr="00E874FE" w:rsidRDefault="00E874FE" w:rsidP="00E874FE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</w:rPr>
      </w:pPr>
      <w:r w:rsidRPr="00E874FE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curl &lt;http server ip&gt;</w:t>
      </w:r>
    </w:p>
    <w:p w14:paraId="2F6DDEC4" w14:textId="2C900F7F" w:rsidR="00E874FE" w:rsidRDefault="00E874FE" w:rsidP="00E874FE">
      <w:pPr>
        <w:pStyle w:val="ListParagraph"/>
        <w:rPr>
          <w:rFonts w:asciiTheme="majorHAnsi" w:hAnsiTheme="majorHAnsi"/>
          <w:b/>
          <w:sz w:val="28"/>
        </w:rPr>
      </w:pPr>
    </w:p>
    <w:p w14:paraId="696B39B4" w14:textId="77777777" w:rsidR="00E874FE" w:rsidRPr="00E874FE" w:rsidRDefault="00E874FE" w:rsidP="00E874FE">
      <w:pPr>
        <w:pStyle w:val="ListParagraph"/>
        <w:rPr>
          <w:rFonts w:asciiTheme="majorHAnsi" w:hAnsiTheme="majorHAnsi"/>
        </w:rPr>
      </w:pPr>
      <w:r w:rsidRPr="00E874FE">
        <w:rPr>
          <w:rFonts w:asciiTheme="majorHAnsi" w:hAnsiTheme="majorHAnsi"/>
        </w:rPr>
        <w:t>Verify you see packets being redirected through the SFC (hitting the VNF in the horizon console)</w:t>
      </w:r>
    </w:p>
    <w:p w14:paraId="1212BD8C" w14:textId="5191AA79" w:rsidR="00E874FE" w:rsidRPr="00E874FE" w:rsidRDefault="00E874FE" w:rsidP="00E874FE">
      <w:pPr>
        <w:pStyle w:val="ListParagraph"/>
        <w:rPr>
          <w:rFonts w:asciiTheme="majorHAnsi" w:hAnsiTheme="majorHAnsi"/>
        </w:rPr>
      </w:pPr>
      <w:r w:rsidRPr="00E874FE">
        <w:rPr>
          <w:rFonts w:asciiTheme="majorHAnsi" w:hAnsiTheme="majorHAnsi"/>
        </w:rPr>
        <w:t>Verify you receive 200 OK response from the http server</w:t>
      </w:r>
    </w:p>
    <w:p w14:paraId="7403635E" w14:textId="77777777" w:rsidR="009C29AF" w:rsidRDefault="009C29AF" w:rsidP="004F6C04"/>
    <w:p w14:paraId="6B1A08E8" w14:textId="701A8092" w:rsidR="009C29AF" w:rsidRDefault="009C29AF" w:rsidP="009C29AF">
      <w:pPr>
        <w:pStyle w:val="Heading1"/>
      </w:pPr>
      <w:bookmarkStart w:id="3" w:name="_Ref455069230"/>
      <w:r>
        <w:lastRenderedPageBreak/>
        <w:t>Troubleshooting</w:t>
      </w:r>
      <w:r w:rsidR="00DD415C">
        <w:t xml:space="preserve"> and Cleanup</w:t>
      </w:r>
      <w:bookmarkEnd w:id="3"/>
    </w:p>
    <w:p w14:paraId="1F3AB24F" w14:textId="77777777" w:rsidR="009C29AF" w:rsidRDefault="009C29AF" w:rsidP="009C29AF"/>
    <w:p w14:paraId="5BA1DB1C" w14:textId="51A76746" w:rsidR="009C29AF" w:rsidRDefault="009C29AF" w:rsidP="009C29AF">
      <w:pPr>
        <w:spacing w:after="0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t>Tacker logs:</w:t>
      </w:r>
      <w:r w:rsidRPr="009C29AF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 </w:t>
      </w:r>
    </w:p>
    <w:p w14:paraId="3FF3B447" w14:textId="4CAA5A21" w:rsidR="009C29AF" w:rsidRPr="009C29AF" w:rsidRDefault="009C29AF" w:rsidP="009C29A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/opt/stack/logs/tacker.log</w:t>
      </w:r>
    </w:p>
    <w:p w14:paraId="7BE577AE" w14:textId="539C5D50" w:rsidR="009C29AF" w:rsidRDefault="009C29AF" w:rsidP="009C29AF">
      <w:pPr>
        <w:spacing w:after="0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t>ODL  logs:</w:t>
      </w:r>
      <w:r w:rsidRPr="009C29AF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 </w:t>
      </w:r>
    </w:p>
    <w:p w14:paraId="2D2D5A54" w14:textId="5B32F33D" w:rsidR="009C29AF" w:rsidRPr="006F0A73" w:rsidRDefault="009C29AF" w:rsidP="009C29A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/opt/stack/logs/screen-karaf.txt</w:t>
      </w:r>
    </w:p>
    <w:p w14:paraId="3FEF15C4" w14:textId="77777777" w:rsidR="009C29AF" w:rsidRDefault="009C29AF" w:rsidP="009C29AF"/>
    <w:p w14:paraId="3AD09A3E" w14:textId="50E7803B" w:rsidR="009C29AF" w:rsidRDefault="009C29AF" w:rsidP="009C29AF">
      <w:pPr>
        <w:spacing w:after="0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t>Attaching to screens:</w:t>
      </w:r>
      <w:r w:rsidRPr="009C29AF"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 xml:space="preserve"> </w:t>
      </w:r>
    </w:p>
    <w:p w14:paraId="6FBA15E9" w14:textId="52DAAD3C" w:rsidR="009C29AF" w:rsidRPr="009C29AF" w:rsidRDefault="009C29AF" w:rsidP="009C29A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screen -r</w:t>
      </w:r>
    </w:p>
    <w:p w14:paraId="2CF8B646" w14:textId="77777777" w:rsidR="009C29AF" w:rsidRDefault="009C29AF" w:rsidP="009C29AF">
      <w:pPr>
        <w:spacing w:after="0"/>
      </w:pPr>
    </w:p>
    <w:p w14:paraId="3F40AF5C" w14:textId="411BBDE4" w:rsidR="009C29AF" w:rsidRDefault="009C29AF" w:rsidP="009C29AF">
      <w:pPr>
        <w:spacing w:after="0"/>
      </w:pPr>
      <w:r>
        <w:t>CTRL+a+n : next screen</w:t>
      </w:r>
    </w:p>
    <w:p w14:paraId="2A34A7F2" w14:textId="0EF8AF44" w:rsidR="009C29AF" w:rsidRDefault="009C29AF" w:rsidP="009C29AF">
      <w:pPr>
        <w:spacing w:after="0"/>
      </w:pPr>
      <w:r>
        <w:t>CTRL+a+p : previous screen</w:t>
      </w:r>
    </w:p>
    <w:p w14:paraId="756881F7" w14:textId="4F187666" w:rsidR="009C29AF" w:rsidRDefault="009C29AF" w:rsidP="009C29AF">
      <w:pPr>
        <w:spacing w:after="0"/>
      </w:pPr>
      <w:r>
        <w:t xml:space="preserve">CTRL+c : stop service </w:t>
      </w:r>
    </w:p>
    <w:p w14:paraId="218D91A0" w14:textId="55C8D739" w:rsidR="009C29AF" w:rsidRDefault="009C29AF" w:rsidP="009C29AF">
      <w:pPr>
        <w:spacing w:after="0"/>
      </w:pPr>
      <w:r>
        <w:t>To restart a service: CTRL + C, Up Arrow (will show last command) + Enter</w:t>
      </w:r>
    </w:p>
    <w:p w14:paraId="788307A2" w14:textId="14F58BD6" w:rsidR="009C29AF" w:rsidRDefault="009C29AF" w:rsidP="009C29AF">
      <w:pPr>
        <w:spacing w:after="0"/>
      </w:pPr>
      <w:r>
        <w:t>CTRL+a+d: detach</w:t>
      </w:r>
    </w:p>
    <w:p w14:paraId="3430E157" w14:textId="1E3C823B" w:rsidR="00DD415C" w:rsidRDefault="00DD415C" w:rsidP="009C29AF">
      <w:pPr>
        <w:spacing w:after="0"/>
      </w:pPr>
    </w:p>
    <w:p w14:paraId="2F670521" w14:textId="5091AB18" w:rsidR="00DD415C" w:rsidRDefault="00DD415C" w:rsidP="009C29AF">
      <w:pPr>
        <w:spacing w:after="0"/>
      </w:pPr>
      <w:r>
        <w:t>Unstack:</w:t>
      </w:r>
    </w:p>
    <w:p w14:paraId="5C7FCD26" w14:textId="0D3592ED" w:rsidR="00DD415C" w:rsidRPr="009C29AF" w:rsidRDefault="00DD415C" w:rsidP="00DD41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./unstack.sh</w:t>
      </w:r>
    </w:p>
    <w:p w14:paraId="1B88221E" w14:textId="0083F70D" w:rsidR="00DD415C" w:rsidRDefault="00DD415C" w:rsidP="009C29AF">
      <w:pPr>
        <w:spacing w:after="0"/>
      </w:pPr>
      <w:r>
        <w:t>(Sometimes it is necessary to reboot the machine before running stack.sh again in the control node).</w:t>
      </w:r>
    </w:p>
    <w:p w14:paraId="05FE1BFA" w14:textId="77777777" w:rsidR="00DD415C" w:rsidRDefault="00DD415C" w:rsidP="009C29AF">
      <w:pPr>
        <w:spacing w:after="0"/>
      </w:pPr>
    </w:p>
    <w:p w14:paraId="47F5978A" w14:textId="17385FD9" w:rsidR="00DD415C" w:rsidRDefault="00DD415C" w:rsidP="00DD415C">
      <w:pPr>
        <w:spacing w:after="0"/>
      </w:pPr>
      <w:r>
        <w:t>Clean up (remove all databases, uninstall packages, etc):</w:t>
      </w:r>
    </w:p>
    <w:p w14:paraId="33C367EB" w14:textId="0D088CC2" w:rsidR="00DD415C" w:rsidRPr="009C29AF" w:rsidRDefault="00DD415C" w:rsidP="00DD41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./clean.sh</w:t>
      </w:r>
    </w:p>
    <w:p w14:paraId="337FC6AD" w14:textId="77777777" w:rsidR="00DD415C" w:rsidRDefault="00DD415C" w:rsidP="009C29AF">
      <w:pPr>
        <w:spacing w:after="0"/>
      </w:pPr>
    </w:p>
    <w:p w14:paraId="13ED8B0F" w14:textId="77777777" w:rsidR="00DD415C" w:rsidRDefault="00DD415C" w:rsidP="009C29AF">
      <w:pPr>
        <w:spacing w:after="0"/>
      </w:pPr>
    </w:p>
    <w:p w14:paraId="05973C8C" w14:textId="76516E8B" w:rsidR="009C29AF" w:rsidRDefault="009C29AF" w:rsidP="009C29AF">
      <w:pPr>
        <w:pStyle w:val="Heading1"/>
      </w:pPr>
      <w:bookmarkStart w:id="4" w:name="_Ref455069233"/>
      <w:bookmarkStart w:id="5" w:name="_GoBack"/>
      <w:bookmarkEnd w:id="5"/>
      <w:r>
        <w:t>Hacking</w:t>
      </w:r>
      <w:bookmarkEnd w:id="4"/>
    </w:p>
    <w:p w14:paraId="2D0ACD9F" w14:textId="4E5CA2F6" w:rsidR="009C29AF" w:rsidRDefault="009C29AF" w:rsidP="009C29AF">
      <w:r>
        <w:t>Useful codes to look into:</w:t>
      </w:r>
    </w:p>
    <w:p w14:paraId="74F0860C" w14:textId="0001D318" w:rsidR="009C29AF" w:rsidRDefault="009C29AF" w:rsidP="009C29A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# Tacker plugin</w:t>
      </w:r>
    </w:p>
    <w:p w14:paraId="4A537D7C" w14:textId="610BF969" w:rsidR="009C29AF" w:rsidRDefault="009C29AF" w:rsidP="009C29A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/opt/stack/tacker/tacker/plugin.py</w:t>
      </w:r>
    </w:p>
    <w:p w14:paraId="42F175DF" w14:textId="4443B7D7" w:rsidR="009C29AF" w:rsidRDefault="009C29AF" w:rsidP="009C29A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# Tacker ODL SFC driver</w:t>
      </w:r>
    </w:p>
    <w:p w14:paraId="1A870F91" w14:textId="24491DF0" w:rsidR="009C29AF" w:rsidRDefault="009C29AF" w:rsidP="009C29A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/opt/stack/tacker/tacker/sfc/drivers/opendaylight.py</w:t>
      </w:r>
    </w:p>
    <w:p w14:paraId="236C2C1B" w14:textId="554E791D" w:rsidR="009C29AF" w:rsidRDefault="009C29AF" w:rsidP="009C29A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# Networking ODL plugin directory</w:t>
      </w:r>
    </w:p>
    <w:p w14:paraId="3E893815" w14:textId="313962B5" w:rsidR="009C29AF" w:rsidRPr="009C29AF" w:rsidRDefault="009C29AF" w:rsidP="009C29A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111111"/>
          <w:sz w:val="20"/>
          <w:szCs w:val="20"/>
          <w:lang w:eastAsia="en-US"/>
        </w:rPr>
        <w:t>/opt/stack/networking-odl</w:t>
      </w:r>
    </w:p>
    <w:p w14:paraId="127F21CF" w14:textId="3240BBE5" w:rsidR="009C29AF" w:rsidRPr="009C29AF" w:rsidRDefault="009C29AF" w:rsidP="009C29AF"/>
    <w:p w14:paraId="654692CD" w14:textId="7AB9429F" w:rsidR="00111907" w:rsidRDefault="00111907" w:rsidP="00111907">
      <w:pPr>
        <w:pStyle w:val="Heading1"/>
      </w:pPr>
      <w:r>
        <w:t>References</w:t>
      </w:r>
    </w:p>
    <w:p w14:paraId="0C8F90F8" w14:textId="3BB3A683" w:rsidR="00111907" w:rsidRDefault="00111907" w:rsidP="00111907">
      <w:r>
        <w:t xml:space="preserve">[1] </w:t>
      </w:r>
      <w:hyperlink r:id="rId19" w:history="1">
        <w:r w:rsidRPr="00A87D35">
          <w:rPr>
            <w:rStyle w:val="Hyperlink"/>
          </w:rPr>
          <w:t>https://github.com/trozet/sfc-random/blob/master/tacker_sfc_walkthrough.txt</w:t>
        </w:r>
      </w:hyperlink>
    </w:p>
    <w:p w14:paraId="2D771172" w14:textId="4BE507B9" w:rsidR="00111907" w:rsidRPr="00111907" w:rsidRDefault="00111907" w:rsidP="00111907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r>
        <w:t xml:space="preserve">[2] </w:t>
      </w:r>
      <w:hyperlink r:id="rId20" w:history="1">
        <w:r w:rsidRPr="00A87D35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https://wiki.</w:t>
        </w:r>
        <w:r w:rsidRPr="00A87D35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openstack</w:t>
        </w:r>
        <w:r w:rsidRPr="00A87D35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.org/wiki/</w:t>
        </w:r>
        <w:r w:rsidRPr="00A87D35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Tacker</w:t>
        </w:r>
      </w:hyperlink>
    </w:p>
    <w:p w14:paraId="5BEDD091" w14:textId="635315FC" w:rsidR="00111907" w:rsidRDefault="00111907" w:rsidP="00111907">
      <w:r>
        <w:t xml:space="preserve">[3] </w:t>
      </w:r>
      <w:hyperlink r:id="rId21" w:history="1">
        <w:r w:rsidRPr="00A87D35">
          <w:rPr>
            <w:rStyle w:val="Hyperlink"/>
          </w:rPr>
          <w:t>https://www.ietf.org/proceedings/93/slides/slides-93-nfvrg-25.pdf</w:t>
        </w:r>
      </w:hyperlink>
    </w:p>
    <w:p w14:paraId="2295C1C9" w14:textId="6885FA4B" w:rsidR="00111907" w:rsidRDefault="00111907" w:rsidP="00111907">
      <w:r>
        <w:t xml:space="preserve">[4] </w:t>
      </w:r>
      <w:hyperlink r:id="rId22" w:history="1">
        <w:r w:rsidRPr="00A87D35">
          <w:rPr>
            <w:rStyle w:val="Hyperlink"/>
          </w:rPr>
          <w:t>http://tacker-docs.readthedocs.io/en/latest/</w:t>
        </w:r>
      </w:hyperlink>
    </w:p>
    <w:sectPr w:rsidR="0011190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D352D" w14:textId="77777777" w:rsidR="00435718" w:rsidRDefault="00435718">
      <w:pPr>
        <w:spacing w:after="0" w:line="240" w:lineRule="auto"/>
      </w:pPr>
      <w:r>
        <w:separator/>
      </w:r>
    </w:p>
  </w:endnote>
  <w:endnote w:type="continuationSeparator" w:id="0">
    <w:p w14:paraId="696197CB" w14:textId="77777777" w:rsidR="00435718" w:rsidRDefault="0043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232F3" w14:textId="77777777" w:rsidR="00435718" w:rsidRDefault="00435718">
      <w:pPr>
        <w:spacing w:after="0" w:line="240" w:lineRule="auto"/>
      </w:pPr>
      <w:r>
        <w:separator/>
      </w:r>
    </w:p>
  </w:footnote>
  <w:footnote w:type="continuationSeparator" w:id="0">
    <w:p w14:paraId="7376DBE4" w14:textId="77777777" w:rsidR="00435718" w:rsidRDefault="00435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42269"/>
    <w:multiLevelType w:val="hybridMultilevel"/>
    <w:tmpl w:val="D5D87108"/>
    <w:lvl w:ilvl="0" w:tplc="125246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A52F2"/>
    <w:multiLevelType w:val="multilevel"/>
    <w:tmpl w:val="56F210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B6A96"/>
    <w:multiLevelType w:val="hybridMultilevel"/>
    <w:tmpl w:val="BB44B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91039"/>
    <w:multiLevelType w:val="hybridMultilevel"/>
    <w:tmpl w:val="7DD4D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18"/>
    <w:rsid w:val="00086BE4"/>
    <w:rsid w:val="00111907"/>
    <w:rsid w:val="003D1996"/>
    <w:rsid w:val="003D747C"/>
    <w:rsid w:val="00435718"/>
    <w:rsid w:val="004F6C04"/>
    <w:rsid w:val="00502FAC"/>
    <w:rsid w:val="005440DA"/>
    <w:rsid w:val="00593E5C"/>
    <w:rsid w:val="006F0A73"/>
    <w:rsid w:val="0086296B"/>
    <w:rsid w:val="008A0778"/>
    <w:rsid w:val="009C29AF"/>
    <w:rsid w:val="00AB3286"/>
    <w:rsid w:val="00B94FDF"/>
    <w:rsid w:val="00BA433A"/>
    <w:rsid w:val="00C21621"/>
    <w:rsid w:val="00CE3B18"/>
    <w:rsid w:val="00DD415C"/>
    <w:rsid w:val="00DE426A"/>
    <w:rsid w:val="00E8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5F49B6"/>
  <w15:chartTrackingRefBased/>
  <w15:docId w15:val="{F92D337C-50D7-4C38-BEE6-8BA45B02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rsid w:val="00435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3B1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A73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6F0A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4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vmehmeri/devstack-lab.git" TargetMode="External"/><Relationship Id="rId18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openxmlformats.org/officeDocument/2006/relationships/hyperlink" Target="https://www.ietf.org/proceedings/93/slides/slides-93-nfvrg-25.pd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trozet/sfc-random.git" TargetMode="External"/><Relationship Id="rId17" Type="http://schemas.openxmlformats.org/officeDocument/2006/relationships/hyperlink" Target="https://www.dropbox.com/s/focu44sh52li7fz/sfc_cloud.qcow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google.com/document/d/1NMq5oudRcXCm-n9ALjdEVPIvUDZhgzq_OFu6Pvf9E8E/edit" TargetMode="External"/><Relationship Id="rId20" Type="http://schemas.openxmlformats.org/officeDocument/2006/relationships/hyperlink" Target="https://wiki.openstack.org/wiki/Tack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trozet/devstack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vmehmeri/devstack-lab.gi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aw.githubusercontent.com/priteshk/ovs/nsh-v8/third-party/start-ovs-deb.sh" TargetMode="External"/><Relationship Id="rId19" Type="http://schemas.openxmlformats.org/officeDocument/2006/relationships/hyperlink" Target="https://github.com/trozet/sfc-random/blob/master/tacker_sfc_walkthrough.tx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trozet/devstack" TargetMode="External"/><Relationship Id="rId22" Type="http://schemas.openxmlformats.org/officeDocument/2006/relationships/hyperlink" Target="http://tacker-docs.readthedocs.io/en/lates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Mehmeri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074CF5-C67D-4346-B439-2EADC3259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103</TotalTime>
  <Pages>6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vMehmeri</dc:creator>
  <cp:keywords/>
  <dc:description/>
  <cp:lastModifiedBy>Victor Mehmeri</cp:lastModifiedBy>
  <cp:revision>4</cp:revision>
  <cp:lastPrinted>2016-07-05T17:26:00Z</cp:lastPrinted>
  <dcterms:created xsi:type="dcterms:W3CDTF">2016-07-05T15:43:00Z</dcterms:created>
  <dcterms:modified xsi:type="dcterms:W3CDTF">2016-07-05T17:28:00Z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